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9A97E" w14:textId="77777777" w:rsidR="00E97402" w:rsidRDefault="00E97402">
      <w:pPr>
        <w:pStyle w:val="Text"/>
        <w:ind w:firstLine="0"/>
        <w:rPr>
          <w:sz w:val="18"/>
          <w:szCs w:val="18"/>
        </w:rPr>
      </w:pPr>
    </w:p>
    <w:p w14:paraId="1D08129A" w14:textId="6BC13294" w:rsidR="00E97402" w:rsidRPr="00DB4CA2" w:rsidRDefault="00E1630A">
      <w:pPr>
        <w:pStyle w:val="Cm"/>
        <w:framePr w:wrap="notBeside"/>
      </w:pPr>
      <w:r w:rsidRPr="00DB4CA2">
        <w:t>Optiver: Trading at the Close submission</w:t>
      </w:r>
    </w:p>
    <w:p w14:paraId="59BE70E4" w14:textId="0B06B751" w:rsidR="00E97402" w:rsidRPr="00DB4CA2" w:rsidRDefault="00E1630A">
      <w:pPr>
        <w:pStyle w:val="Authors"/>
        <w:framePr w:wrap="notBeside"/>
      </w:pPr>
      <w:r w:rsidRPr="00DB4CA2">
        <w:t>Bálint Varga</w:t>
      </w:r>
      <w:r w:rsidR="00E843C3">
        <w:t xml:space="preserve"> (R5MUH0)</w:t>
      </w:r>
      <w:r w:rsidRPr="00DB4CA2">
        <w:t xml:space="preserve">, </w:t>
      </w:r>
      <w:r w:rsidR="005755CD" w:rsidRPr="00DB4CA2">
        <w:t>Vilmos Balázs Varga</w:t>
      </w:r>
      <w:r w:rsidR="00E843C3">
        <w:t xml:space="preserve"> (</w:t>
      </w:r>
      <w:r w:rsidR="00E843C3" w:rsidRPr="00E843C3">
        <w:t>PKWSUX</w:t>
      </w:r>
      <w:r w:rsidR="00E843C3" w:rsidRPr="00E843C3">
        <w:t>)</w:t>
      </w:r>
      <w:r w:rsidR="005755CD" w:rsidRPr="00DB4CA2">
        <w:t>, József Velkey</w:t>
      </w:r>
      <w:r w:rsidR="00E843C3">
        <w:t xml:space="preserve"> (</w:t>
      </w:r>
      <w:r w:rsidR="00E843C3" w:rsidRPr="00E843C3">
        <w:t>VWWAQY</w:t>
      </w:r>
      <w:r w:rsidR="00E843C3" w:rsidRPr="00E843C3">
        <w:t>)</w:t>
      </w:r>
    </w:p>
    <w:p w14:paraId="2005BA57" w14:textId="25D302A7" w:rsidR="00E97402" w:rsidRPr="00DB4CA2" w:rsidRDefault="00E97402" w:rsidP="005755CD">
      <w:pPr>
        <w:pStyle w:val="Abstract"/>
      </w:pPr>
      <w:r w:rsidRPr="00DB4CA2">
        <w:rPr>
          <w:i/>
          <w:iCs/>
        </w:rPr>
        <w:t>Abstract</w:t>
      </w:r>
      <w:r w:rsidRPr="00DB4CA2">
        <w:t>—</w:t>
      </w:r>
      <w:r w:rsidR="006476FB" w:rsidRPr="00DB4CA2">
        <w:t xml:space="preserve"> This paper explores our attempt at Optiver’s “Trading at the </w:t>
      </w:r>
      <w:r w:rsidR="00E1630A" w:rsidRPr="00DB4CA2">
        <w:t>C</w:t>
      </w:r>
      <w:r w:rsidR="006476FB" w:rsidRPr="00DB4CA2">
        <w:t xml:space="preserve">lose” competition, where teams are challenged to develop deep learning models capable of predicting the closing price movements for Nasdaq listed stocks using the provided data. By combining classical mathematical tools like linear regression, and the advantages of modern artificial intelligence technology, we aim to </w:t>
      </w:r>
      <w:r w:rsidR="00E85916" w:rsidRPr="00DB4CA2">
        <w:t xml:space="preserve">develop a tool which can accurately forecast a stocks movement based on its performance during trading hours. The dataset consists of entries from the Nasdaq order and trading book, which we preprocess and shape to create an effective input for the training of our neural network. </w:t>
      </w:r>
      <w:r w:rsidR="00E1630A" w:rsidRPr="00DB4CA2">
        <w:t>By capturing the patterns in the seemingly random data, our model can predict future values of stocks, which are then evaluate on the mean absolute error between the predicted return, and the observed target.</w:t>
      </w:r>
      <w:bookmarkStart w:id="0" w:name="PointTmp"/>
      <w:r w:rsidR="00CE41D9" w:rsidRPr="00DB4CA2">
        <w:t xml:space="preserve"> Despite our models effective learning and prediction, we found that it is not accurate enough for real world applications.</w:t>
      </w:r>
    </w:p>
    <w:p w14:paraId="32882376" w14:textId="77777777" w:rsidR="005755CD" w:rsidRPr="00DB4CA2" w:rsidRDefault="005755CD" w:rsidP="005755CD"/>
    <w:bookmarkEnd w:id="0"/>
    <w:p w14:paraId="16CA5F58" w14:textId="77777777" w:rsidR="00E97402" w:rsidRPr="00DB4CA2" w:rsidRDefault="00E97402">
      <w:pPr>
        <w:pStyle w:val="Cmsor1"/>
      </w:pPr>
      <w:r w:rsidRPr="00DB4CA2">
        <w:t>I</w:t>
      </w:r>
      <w:r w:rsidRPr="00DB4CA2">
        <w:rPr>
          <w:sz w:val="16"/>
          <w:szCs w:val="16"/>
        </w:rPr>
        <w:t>NTRODUCTION</w:t>
      </w:r>
    </w:p>
    <w:p w14:paraId="3C5B435B" w14:textId="221E7E32" w:rsidR="00CE41D9" w:rsidRPr="00DB4CA2" w:rsidRDefault="00CE41D9">
      <w:pPr>
        <w:pStyle w:val="Text"/>
        <w:keepNext/>
        <w:framePr w:dropCap="drop" w:lines="2" w:wrap="auto" w:vAnchor="text" w:hAnchor="text"/>
        <w:spacing w:line="480" w:lineRule="exact"/>
        <w:ind w:firstLine="0"/>
      </w:pPr>
    </w:p>
    <w:p w14:paraId="707D2B9E" w14:textId="15E5BC44" w:rsidR="00CE41D9" w:rsidRPr="00DB4CA2" w:rsidRDefault="00CE41D9">
      <w:pPr>
        <w:pStyle w:val="Text"/>
        <w:ind w:firstLine="0"/>
      </w:pPr>
      <w:r w:rsidRPr="00DB4CA2">
        <w:t xml:space="preserve">Our motivation to enter this competition was due to our goal to gain further understanding of time series prediction deep learning models. </w:t>
      </w:r>
      <w:r w:rsidR="00DA70E8" w:rsidRPr="00DB4CA2">
        <w:t>When choosing our assignment we found other interesting tasks, however we agreed that some were too challenging for us, while others we had no interest in, because we already had experiences with them in the past.</w:t>
      </w:r>
    </w:p>
    <w:p w14:paraId="6A073F45" w14:textId="12F94481" w:rsidR="00DA70E8" w:rsidRPr="00DB4CA2" w:rsidRDefault="00DA70E8">
      <w:pPr>
        <w:pStyle w:val="Text"/>
        <w:ind w:firstLine="0"/>
      </w:pPr>
      <w:r w:rsidRPr="00DB4CA2">
        <w:tab/>
        <w:t xml:space="preserve">While we already had a basic grasp on the theory and methods of linear regression models, we were uninformed on stock trading, and we lacked the necessary understanding on </w:t>
      </w:r>
      <w:r w:rsidR="006B1862" w:rsidRPr="00DB4CA2">
        <w:t>stock analysis. Due to the absence of this familiarity, we had a difficult start, only made easier by the very helpful explanations of the values provided by both the hosts of the competition, and the other contestants.</w:t>
      </w:r>
    </w:p>
    <w:p w14:paraId="74418D5D" w14:textId="5FAB2A2D" w:rsidR="00166F25" w:rsidRPr="00DB4CA2" w:rsidRDefault="006B1862">
      <w:pPr>
        <w:pStyle w:val="Text"/>
        <w:ind w:firstLine="0"/>
      </w:pPr>
      <w:r w:rsidRPr="00DB4CA2">
        <w:tab/>
      </w:r>
      <w:r w:rsidR="007B6A3F" w:rsidRPr="00DB4CA2">
        <w:t xml:space="preserve">Our goal was to acquire the provided data, process and shape it to make it suitable as an input for our model, then train said model to predict the target value. To get an understanding of our model’s accuracy, we evaluated it using the mean absolute error (MAE) of the predicted values of the network, and the target values provided in the data. We used this because the </w:t>
      </w:r>
      <w:r w:rsidR="0037014A" w:rsidRPr="00DB4CA2">
        <w:t xml:space="preserve">goal of the competition is to get the lowest possible MAE value. </w:t>
      </w:r>
      <w:r w:rsidR="00166F25" w:rsidRPr="00DB4CA2">
        <w:t>Its</w:t>
      </w:r>
      <w:r w:rsidR="0037014A" w:rsidRPr="00DB4CA2">
        <w:t xml:space="preserve"> formula is given by:</w:t>
      </w:r>
    </w:p>
    <w:p w14:paraId="631BA1A4" w14:textId="71443D03" w:rsidR="006B1862" w:rsidRDefault="00166F25" w:rsidP="00166F25">
      <w:pPr>
        <w:pStyle w:val="Text"/>
        <w:ind w:firstLine="0"/>
        <w:jc w:val="center"/>
      </w:pPr>
      <w:r w:rsidRPr="00DB4CA2">
        <w:rPr>
          <w:noProof/>
          <w:position w:val="-23"/>
          <w:lang w:val="hu-HU" w:eastAsia="hu-HU"/>
        </w:rPr>
        <w:drawing>
          <wp:inline distT="0" distB="0" distL="0" distR="0" wp14:anchorId="45919E5E" wp14:editId="7E755682">
            <wp:extent cx="1272746" cy="370703"/>
            <wp:effectExtent l="0" t="0" r="0" b="0"/>
            <wp:docPr id="8" name="Kép 8" descr="{&quot;mathml&quot;:&quot;&lt;math style=\&quot;font-family:stix;font-size:16px;\&quot; xmlns=\&quot;http://www.w3.org/1998/Math/MathML\&quot;&gt;&lt;semantics&gt;&lt;mstyle mathsize=\&quot;16px\&quot;&gt;&lt;mi&gt;M&lt;/mi&gt;&lt;mi&gt;A&lt;/mi&gt;&lt;mi&gt;E&lt;/mi&gt;&lt;mo&gt;=&lt;/mo&gt;&lt;mfrac&gt;&lt;mn&gt;1&lt;/mn&gt;&lt;mi&gt;n&lt;/mi&gt;&lt;/mfrac&gt;&lt;munderover&gt;&lt;mo&gt;&amp;#x2211;&lt;/mo&gt;&lt;mrow&gt;&lt;mi&gt;i&lt;/mi&gt;&lt;mo&gt;=&lt;/mo&gt;&lt;mn&gt;1&lt;/mn&gt;&lt;/mrow&gt;&lt;mi&gt;n&lt;/mi&gt;&lt;/munderover&gt;&lt;mfenced open=\&quot;|\&quot; close=\&quot;|\&quot;&gt;&lt;mrow&gt;&lt;msub&gt;&lt;mi&gt;y&lt;/mi&gt;&lt;mi&gt;i&lt;/mi&gt;&lt;/msub&gt;&lt;mo&gt;-&lt;/mo&gt;&lt;msub&gt;&lt;mi&gt;x&lt;/mi&gt;&lt;mi&gt;i&lt;/mi&gt;&lt;/msub&gt;&lt;/mrow&gt;&lt;/mfenced&gt;&lt;/mstyle&gt;&lt;annotation encoding=\&quot;application/json\&quot;&gt;{\&quot;x\&quot;:[[6,6,6,6,6,6,6,6,6,6,6,6,6,6,6,6,6,6,6,6,6,6,6,6,6,6,6,6,6],[7,7,7,8,8,8,8,9,10,11,11,13,13,15,16,17,17,18,19,21,21,22,22,23,23,24,25,26,27,28,30,31,32,33,33,34,34,34,34,34,34,34,34,34,34,34,34,34,34,34,33,33,33,33,33,33,33,33,33,33,33,33,33,33,33,33,33,33,33,33,33,33,33,33,33,33,33,33,33,33,33,33,33,34,34,34],[59,58,58,57,56,55,54,52,50,49,49,49,48,48,48,48,48,48,48,48,48],[59,59,59,59,59,60,61,61,61,61,61,61,61,61,61,61,61,61,62,62],[59,59,58,58,57,57,56,55,55,53,53,53,52,51,51],[69,69,69,69,69,69,69,69,69,69,69,69,69,69,69,69,69,69,69,69,69,69,69,69,69,69,69,69,69,69,69,70,70,71,71,72,73,75,76,79,80,81,83,84,84,85,85],[70,72,72,73,74,75,75,76,76,77,79,80,81,81,82,83,84,85],[73,73,74,75,76,78,79,81,82,83,85,85,86,86,87,88,89,89,90,91],[107,107,108,108,109,110,111,111,112,112,113,113,114,115,116,116],[103,103,104,105,105,106,107,108,109,109,110,111,111,111,112,113,114,115,115,116],[145,145,145,146,146,147,147,148,149,150,151,151,151,151,151,151,151,151,151,151,151,151,151,151,151,151,151],[133,133,134,135,137,139,139,139,140,141,142,144,145,145,146,147,147,147,149,150,151,153,156,158,160,161,162,163,164,165],[143,143,143,143,142,142,142,142,142,142,142,142,142,141,141,141,141,141,141,141,141,141,141,141,141,141,141,142,142,143,143,144,144,144,144,145,145,146,146,147,148,148,148,149,149,149,150,151,151,152,152,153,153,153,153,154,154,154,154,155,155,155,155,155,156,156,157,157,157,158],[185,187,188,189,191,193,193,197,199,200,202,203,204,205,205,207,208,208,209,209,210,211],[186,186,186,187,188,189,190,191,192,193,194,195,195,197,197,198,199,200,200,200,201,202,202,203,203,203,203,203,203,203,203,203,203,203,202,201,199,198,197,195,195,194,192,191,191,190,189,189,189,189,189,189,189,189,190,191,191,192,194,195,197,199,202,203,205,207,209,211,212,213,215,216,216,217,218],[193,193,193,193,193,193,193,193,193,193,193,193,193,193,193,193,193,193,194,194,195,195,195,196,197,197,197,197,197,197,197,197,197,197,197,197,197,197,198,199,199,200,201,201,202,203,203,205,205,205,205,205,206,206,206,206,206,206,207,207,207,207,207,207,207,207,207],[189,189,188,187,187,187,187,187,187,187,187,187,187,187,187],[189],[201,201,201,202,203,203,205,205,206,206,207,208,209,209,210],[202,203,203,205,205,206,206,207,208,209,209,210,211,211],[220,220,221,221,221,221,221,221,221,221,221,221,221,221,221,221,221,221,221,222,222,222,222,222,222,222,222,222,222,222,222,222,223,223,223,224,224,224,224,224,225],[229,229,229,229,229,229,229,229,229,229,229,229,229,229,229,229,229,229,229,229,229,229,229,229,229,229,229,229,229,229,229,229,229,229,229,229,229,229,229,229,229,229,229,229],[244,244,244,244,244,244,244,244,244,244,244,244,244,244,245,245,246,246,247,247,248,250,250,251,252,253,253,254,254,255,256,257,257,258,258,258,258,258,258,258,258,258,258,258,258,258,258,258,258,258,258,258,258,258,258,258,258,258,258,258,258,258,258,258,258,258,258,258,258,258,258,258,258,258,258,258,257,255,255,254,253,253,252,251,251,249,249,248,248,247,246,246,246,246],[268,268,268,268,268,268,268,268,268,268,268,268,268],[268],[286,286,287,287,288,289,290,291,293,294,295,297,299,299,299,300,301,302],[331,330,330,330,328,327,327,326,325,325,325,325,324,323,323,322,322,322,322,321,321,320,319,319,318,318,318,318,318,317,317,316,316,316,316,315,315],[315,317,319,320,320,321,321,321,322,323,324,324,325,325,325,326,327,327,327,327,328,328,328,328,330,330,330,330,330,331,331,331],[339,339,339,339,339,339,339,339,339,339,339,339,339,339,339,339,339,339,339,339,339],[340],[351,351,351,351,351,351,351,351,351,351,351,351,351,351,351,351,352,352,352,352,352,353,353,353,353,353,353,353,353,353,353,353,353,353,353,353,353,353,353,353]],\&quot;y\&quot;:[[128,129,132,135,138,146,150,152,155,156,157,159,160,161,162,162,164,165,167,168,169,169,170,170,171,172,173,174,174],[130,131,132,133,136,137,138,138,138,138,140,142,142,143,143,143,144,145,145,146,147,147,147,147,147,147,147,147,147,147,146,144,144,143,143,142,142,141,140,139,138,137,136,134,132,131,130,128,127,127,128,130,132,133,138,140,143,146,146,148,150,151,152,155,155,156,156,158,159,161,162,163,166,167,168,168,169,170,171,171,172,172,173,173,174,174],[131,131,132,134,136,139,144,146,151,155,157,158,160,161,163,165,166,167,168,169,169],[137,138,139,144,147,151,155,160,161,163,166,166,168,170,171,173,174,175,175,175],[156,156,156,156,156,156,156,156,156,156,156,156,156,156,156],[134,134,135,136,137,138,139,141,143,145,147,148,150,151,153,154,156,157,159,160,162,163,165,166,167,169,171,172,174,175,176,176,176,176,176,176,176,176,175,175,175,175,175,175,175,175,175],[153,153,153,153,153,153,153,153,153,153,153,153,153,153,153,153,153,153],[134,134,134,134,134,134,134,134,134,134,134,134,134,134,134,134,134,134,134,134],[151,151,151,151,151,150,150,150,150,150,150,150,150,150,150,150],[162,162,162,162,162,162,162,162,162,162,162,162,162,162,162,162,162,162,162,162],[117,117,117,116,116,116,115,115,114,113,112,113,114,116,117,119,120,122,123,125,126,128,129,130,131,132,132],[148,148,148,148,148,148,148,148,148,148,148,148,148,148,148,148,148,148,148,148,148,148,147,147,147,147,147,147,147,147],[161,161,162,163,164,165,166,166,167,168,168,169,170,170,170,172,172,173,173,174,174,175,176,176,178,178,178,178,177,177,176,176,174,174,173,172,172,172,171,170,170,168,168,167,167,166,166,166,166,167,168,168,168,169,170,170,170,170,171,172,172,173,173,174,174,175,175,176,176,176],[129,129,129,129,129,129,128,128,128,128,128,128,128,128,128,128,128,128,128,128,128,128],[129,130,132,132,133,134,136,138,139,140,141,142,143,144,146,146,146,146,146,146,147,147,147,147,148,148,149,150,150,151,151,152,152,154,154,154,156,156,157,157,158,159,160,160,160,161,161,162,162,163,164,165,165,166,166,167,167,167,168,168,169,170,171,171,171,171,171,171,171,171,172,172,172,172,172],[107,108,109,110,111,114,114,114,116,116,117,119,119,120,120,121,122,122,122,122,122,121,121,120,120,118,117,117,116,116,114,114,113,112,111,110,109,109,108,108,108,108,108,108,108,108,108,108,108,109,109,110,110,110,111,112,113,114,114,114,114,114,115,116,117,119,119],[186,186,187,188,190,191,192,194,195,195,196,197,198,198,199],[178],[192,192,192,192,192,192,191,191,191,191,190,190,190,190,190],[184,184,184,184,184,184,184,184,184,184,184,184,184,184],[188,187,186,186,185,184,184,183,182,182,181,181,180,180,180,182,183,184,184,185,186,186,187,187,188,188,189,190,191,191,192,192,192,193,194,194,195,195,196,197,197],[132,132,133,134,136,138,139,140,142,143,143,144,144,145,146,147,148,150,150,151,151,152,152,153,154,155,156,156,157,158,158,159,160,160,161,162,162,163,163,164,164,166,166,167],[142,143,143,144,146,148,149,151,152,154,155,156,158,158,158,160,160,160,160,160,160,160,160,160,160,160,160,160,160,160,160,158,158,157,155,154,154,153,152,151,150,149,148,146,145,145,144,144,143,142,141,142,143,144,146,148,151,153,155,156,158,159,161,162,163,166,167,168,169,170,171,171,172,172,173,174,174,174,174,174,174,174,174,174,174,174,174,174,174,174,174,173,173,172],[165,166,167,168,168,170,170,171,172,172,174,174,175],[158],[158,158,158,158,158,158,158,158,158,158,158,158,158,158,158,158,158,158],[150,150,151,152,153,154,154,156,157,157,157,158,158,158,158,158,159,159,160,160,160,160,161,161,162,164,165,165,166,166,168,168,169,170,170,170,171],[146,148,149,152,152,154,155,156,156,156,156,157,158,158,158,160,160,160,161,162,163,164,165,165,166,167,168,168,170,170,171,171],[161,162,163,164,164,165,165,166,166,167,169,169,170,170,171,173,174,176,177,178,178],[148],[134,135,136,136,138,140,141,143,144,145,148,149,150,153,154,155,157,159,160,162,163,163,164,165,166,166,167,167,167,168,168,170,170,171,172,174,174,176,176,177]],\&quot;t\&quot;:[[0,221,235,252,270,285,303,320,336,352,370,385,402,419,469,485,503,519,537,552,569,618,635,663,669,685,702,719,735],[1725,2018,2035,2053,2068,2085,2103,2119,2136,2153,2169,2185,2204,2218,2235,2253,2269,2286,2303,2318,2335,2352,2402,2452,2468,2485,2502,2518,2535,2553,2568,2585,2604,2624,2685,2746,2759,2768,2784,2802,2818,2835,2852,2868,2885,2902,2918,2935,2952,3060,3102,3118,3135,3152,3168,3185,3202,3218,3235,3252,3268,3285,3303,3318,3337,3353,3368,3385,3402,3418,3435,3452,3468,3485,3501,3518,3558,3582,3605,3652,3668,3685,3701,3722,3735,3802],[4729,4980,4986,5001,5018,5035,5052,5068,5086,5101,5118,5136,5151,5168,5186,5201,5218,5235,5251,5268,5285],[6698,6906,6918,6934,6951,6969,6984,7001,7017,7034,7051,7070,7085,7101,7120,7134,7151,7169,7234,7285],[8091,8297,8384,8411,8418,8434,8454,8505,8525,8567,8601,8634,8711,8751,8768],[10193,10217,10396,10401,10417,10434,10452,10467,10484,10501,10517,10534,10552,10567,10584,10602,10617,10634,10653,10667,10684,10702,10717,10734,10752,10767,10784,10801,10817,10834,10851,10959,11001,11017,11034,11052,11067,11084,11102,11117,11134,11152,11167,11184,11203,11217,11234],[12287,12593,12599,12620,12650,12667,12684,12700,12717,12735,12750,12767,12785,12800,12817,12842,12863,12900],[13859,13867,14199,14217,14234,14250,14267,14284,14300,14317,14334,14350,14367,14384,14400,14417,14450,14500,14516,14548],[16083,16376,16396,16433,16460,16467,16483,16500,16517,16533,16550,16574,16617,16638,16660,16700],[17578,17867,17894,17933,17950,17966,17983,18002,18031,18052,18072,18117,18133,18158,18200,18258,18300,18316,18416,18466],[19414,19432,19684,19713,19749,19765,19782,19806,19816,19833,19849,20149,20166,20183,20200,20216,20233,20249,20266,20283,20299,20316,20333,20350,20366,20383,20399],[21214,21420,21433,21449,21466,21484,21499,21519,21535,21548,21566,21583,21599,21616,21633,21649,21665,21683,21698,21715,21733,21749,21766,21783,21799,21816,21833,21849,21865,21882],[22824,23097,23116,23132,23149,23167,23182,23199,23216,23232,23249,23267,23282,23299,23316,23338,23396,23431,23460,23483,23532,23549,23568,23582,23598,23649,23673,23995,24009,24023,24037,24052,24067,24082,24101,24131,24159,24173,24216,24232,24249,24265,24282,24301,24382,24430,24483,24731,24766,24782,24801,24815,24832,24849,24865,24894,24915,24932,24949,24965,24982,24998,25015,25032,25058,25065,25132,25182,25207,25265],[26451,26664,26682,26699,26715,26731,26749,26765,26781,26799,26815,26831,26849,26866,26882,26898,26915,26932,26949,26965,26982,27031],[27998,28278,28298,28315,28332,28348,28364,28382,28398,28415,28432,28447,28464,28482,28498,28515,28532,28548,28565,28582,28597,28614,28632,28648,28664,28684,28731,28748,28764,28781,28798,28815,28833,28848,28864,28883,28898,28915,28932,28948,28965,28983,28998,29017,29032,29047,29066,29114,29361,29381,29398,29417,29431,29448,29464,29482,29498,29515,29531,29548,29565,29581,29598,29615,29631,29647,29664,29681,29697,29715,29731,29748,29798,29817,29865],[30944,31216,31231,31248,31265,31280,31298,31314,31330,31347,31365,31381,31397,31414,31430,31449,31514,31536,31658,31680,31747,31766,31781,31797,31815,31831,31851,31879,31897,31914,31931,31947,31965,31982,31998,32014,32031,32048,32079,32100,32157,32214,32231,32248,32264,32281,32298,32321,32343,32365,32381,32400,32414,32434,32481,32500,32520,32542,32597,32614,32678,32742,32814,32830,32848,32864,32881],[34185,34419,34430,34447,34464,34482,34498,34513,34531,34547,34568,34583,34604,34626,34714],[35680],[36937,36947,37216,37237,37246,37263,37280,37297,37313,37330,37346,37363,37381,37430,37447],[38837,39129,39146,39163,39180,39196,39214,39230,39246,39263,39313,39329,39346,39363],[40449,40833,40853,40867,40882,40896,40912,40928,40996,41012,41029,41047,41062,41082,41395,41411,41428,41445,41462,41479,41502,41523,41537,41559,41595,41624,41638,41679,41703,41746,41767,41830,41845,41932,41979,41996,42024,42079,42095,42112,42131],[114374,114623,114636,114651,114669,114686,114701,114719,114736,114751,114768,114786,114802,114818,114835,114851,114868,114901,114921,114951,114972,114993,115051,115068,115086,115102,115129,115208,115229,115268,115293,115352,115369,115385,115402,115421,115435,115451,115468,115492,115514,115528,115550,115568],[116719,116992,117000,117019,117034,117051,117069,117084,117101,117119,117134,117151,117169,117184,117201,117234,117251,117276,117290,117304,117320,117334,117362,117384,117401,117420,117434,117451,117468,117490,117534,117584,117601,117618,117634,117654,117667,117684,117701,117719,117734,117751,117769,117784,117801,117818,117839,117853,117867,117884,117901,118101,118118,118134,118151,118167,118184,118201,118217,118234,118251,118267,118284,118301,118318,118334,118351,118368,118384,118410,118424,118484,118534,118561,118574,118596,118651,118667,118688,118702,118717,118734,118753,118774,118788,118802,118824,118838,118850,118867,118934,119067,119084,119103],[120251,120529,120566,120585,120615,120633,120650,120667,120683,120700,120717,120786,120879],[121778],[122662,122991,123071,123116,123132,123149,123166,123184,123199,123216,123233,123250,123266,123284,123299,123316,123333,123349],[124311,124582,124599,124617,124633,124649,124667,124682,124703,124724,124746,124767,124783,124799,124816,124832,124852,124868,124882,124910,124949,124967,124982,124999,125017,125032,125049,125066,125082,125099,125123,125138,125159,125166,125195,125209,125252],[126144,126432,126450,126465,126482,126499,126515,126532,126549,126566,126585,126599,126615,126632,126649,126665,126682,126700,126715,126732,126749,126765,126782,126800,126815,126832,126851,126865,126900,126915,126965,126982],[127989,128292,128298,128315,128341,128355,128382,128399,128415,128432,128465,128484,128498,128515,128532,128548,128565,128583,128598,128615,128632],[129435],[130717,130990,130997,131015,131031,131048,131065,131081,131098,131115,131131,131148,131165,131181,131198,131215,131231,131248,131265,131281,131298,131315,131331,131352,131382,131431,131451,131467,131553,131598,131623,131637,131651,131698,131716,131731,131748,131764,131781,131798]],\&quot;version\&quot;:\&quot;2.0.0\&quot;}&lt;/annotation&gt;&lt;/semantics&gt;&lt;/math&gt;&quot;,&quot;origin&quot;:&quot;MathType for Microsoft Add-in&quot;}" title="M A E equals 1 over n sum from i equals 1 to n of open vertical bar y subscript i minus x subscript i close vertical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semantics&gt;&lt;mstyle mathsize=\&quot;16px\&quot;&gt;&lt;mi&gt;M&lt;/mi&gt;&lt;mi&gt;A&lt;/mi&gt;&lt;mi&gt;E&lt;/mi&gt;&lt;mo&gt;=&lt;/mo&gt;&lt;mfrac&gt;&lt;mn&gt;1&lt;/mn&gt;&lt;mi&gt;n&lt;/mi&gt;&lt;/mfrac&gt;&lt;munderover&gt;&lt;mo&gt;&amp;#x2211;&lt;/mo&gt;&lt;mrow&gt;&lt;mi&gt;i&lt;/mi&gt;&lt;mo&gt;=&lt;/mo&gt;&lt;mn&gt;1&lt;/mn&gt;&lt;/mrow&gt;&lt;mi&gt;n&lt;/mi&gt;&lt;/munderover&gt;&lt;mfenced open=\&quot;|\&quot; close=\&quot;|\&quot;&gt;&lt;mrow&gt;&lt;msub&gt;&lt;mi&gt;y&lt;/mi&gt;&lt;mi&gt;i&lt;/mi&gt;&lt;/msub&gt;&lt;mo&gt;-&lt;/mo&gt;&lt;msub&gt;&lt;mi&gt;x&lt;/mi&gt;&lt;mi&gt;i&lt;/mi&gt;&lt;/msub&gt;&lt;/mrow&gt;&lt;/mfenced&gt;&lt;/mstyle&gt;&lt;annotation encoding=\&quot;application/json\&quot;&gt;{\&quot;x\&quot;:[[6,6,6,6,6,6,6,6,6,6,6,6,6,6,6,6,6,6,6,6,6,6,6,6,6,6,6,6,6],[7,7,7,8,8,8,8,9,10,11,11,13,13,15,16,17,17,18,19,21,21,22,22,23,23,24,25,26,27,28,30,31,32,33,33,34,34,34,34,34,34,34,34,34,34,34,34,34,34,34,33,33,33,33,33,33,33,33,33,33,33,33,33,33,33,33,33,33,33,33,33,33,33,33,33,33,33,33,33,33,33,33,33,34,34,34],[59,58,58,57,56,55,54,52,50,49,49,49,48,48,48,48,48,48,48,48,48],[59,59,59,59,59,60,61,61,61,61,61,61,61,61,61,61,61,61,62,62],[59,59,58,58,57,57,56,55,55,53,53,53,52,51,51],[69,69,69,69,69,69,69,69,69,69,69,69,69,69,69,69,69,69,69,69,69,69,69,69,69,69,69,69,69,69,69,70,70,71,71,72,73,75,76,79,80,81,83,84,84,85,85],[70,72,72,73,74,75,75,76,76,77,79,80,81,81,82,83,84,85],[73,73,74,75,76,78,79,81,82,83,85,85,86,86,87,88,89,89,90,91],[107,107,108,108,109,110,111,111,112,112,113,113,114,115,116,116],[103,103,104,105,105,106,107,108,109,109,110,111,111,111,112,113,114,115,115,116],[145,145,145,146,146,147,147,148,149,150,151,151,151,151,151,151,151,151,151,151,151,151,151,151,151,151,151],[133,133,134,135,137,139,139,139,140,141,142,144,145,145,146,147,147,147,149,150,151,153,156,158,160,161,162,163,164,165],[143,143,143,143,142,142,142,142,142,142,142,142,142,141,141,141,141,141,141,141,141,141,141,141,141,141,141,142,142,143,143,144,144,144,144,145,145,146,146,147,148,148,148,149,149,149,150,151,151,152,152,153,153,153,153,154,154,154,154,155,155,155,155,155,156,156,157,157,157,158],[185,187,188,189,191,193,193,197,199,200,202,203,204,205,205,207,208,208,209,209,210,211],[186,186,186,187,188,189,190,191,192,193,194,195,195,197,197,198,199,200,200,200,201,202,202,203,203,203,203,203,203,203,203,203,203,203,202,201,199,198,197,195,195,194,192,191,191,190,189,189,189,189,189,189,189,189,190,191,191,192,194,195,197,199,202,203,205,207,209,211,212,213,215,216,216,217,218],[193,193,193,193,193,193,193,193,193,193,193,193,193,193,193,193,193,193,194,194,195,195,195,196,197,197,197,197,197,197,197,197,197,197,197,197,197,197,198,199,199,200,201,201,202,203,203,205,205,205,205,205,206,206,206,206,206,206,207,207,207,207,207,207,207,207,207],[189,189,188,187,187,187,187,187,187,187,187,187,187,187,187],[189],[201,201,201,202,203,203,205,205,206,206,207,208,209,209,210],[202,203,203,205,205,206,206,207,208,209,209,210,211,211],[220,220,221,221,221,221,221,221,221,221,221,221,221,221,221,221,221,221,221,222,222,222,222,222,222,222,222,222,222,222,222,222,223,223,223,224,224,224,224,224,225],[229,229,229,229,229,229,229,229,229,229,229,229,229,229,229,229,229,229,229,229,229,229,229,229,229,229,229,229,229,229,229,229,229,229,229,229,229,229,229,229,229,229,229,229],[244,244,244,244,244,244,244,244,244,244,244,244,244,244,245,245,246,246,247,247,248,250,250,251,252,253,253,254,254,255,256,257,257,258,258,258,258,258,258,258,258,258,258,258,258,258,258,258,258,258,258,258,258,258,258,258,258,258,258,258,258,258,258,258,258,258,258,258,258,258,258,258,258,258,258,258,257,255,255,254,253,253,252,251,251,249,249,248,248,247,246,246,246,246],[268,268,268,268,268,268,268,268,268,268,268,268,268],[268],[286,286,287,287,288,289,290,291,293,294,295,297,299,299,299,300,301,302],[331,330,330,330,328,327,327,326,325,325,325,325,324,323,323,322,322,322,322,321,321,320,319,319,318,318,318,318,318,317,317,316,316,316,316,315,315],[315,317,319,320,320,321,321,321,322,323,324,324,325,325,325,326,327,327,327,327,328,328,328,328,330,330,330,330,330,331,331,331],[339,339,339,339,339,339,339,339,339,339,339,339,339,339,339,339,339,339,339,339,339],[340],[351,351,351,351,351,351,351,351,351,351,351,351,351,351,351,351,352,352,352,352,352,353,353,353,353,353,353,353,353,353,353,353,353,353,353,353,353,353,353,353]],\&quot;y\&quot;:[[128,129,132,135,138,146,150,152,155,156,157,159,160,161,162,162,164,165,167,168,169,169,170,170,171,172,173,174,174],[130,131,132,133,136,137,138,138,138,138,140,142,142,143,143,143,144,145,145,146,147,147,147,147,147,147,147,147,147,147,146,144,144,143,143,142,142,141,140,139,138,137,136,134,132,131,130,128,127,127,128,130,132,133,138,140,143,146,146,148,150,151,152,155,155,156,156,158,159,161,162,163,166,167,168,168,169,170,171,171,172,172,173,173,174,174],[131,131,132,134,136,139,144,146,151,155,157,158,160,161,163,165,166,167,168,169,169],[137,138,139,144,147,151,155,160,161,163,166,166,168,170,171,173,174,175,175,175],[156,156,156,156,156,156,156,156,156,156,156,156,156,156,156],[134,134,135,136,137,138,139,141,143,145,147,148,150,151,153,154,156,157,159,160,162,163,165,166,167,169,171,172,174,175,176,176,176,176,176,176,176,176,175,175,175,175,175,175,175,175,175],[153,153,153,153,153,153,153,153,153,153,153,153,153,153,153,153,153,153],[134,134,134,134,134,134,134,134,134,134,134,134,134,134,134,134,134,134,134,134],[151,151,151,151,151,150,150,150,150,150,150,150,150,150,150,150],[162,162,162,162,162,162,162,162,162,162,162,162,162,162,162,162,162,162,162,162],[117,117,117,116,116,116,115,115,114,113,112,113,114,116,117,119,120,122,123,125,126,128,129,130,131,132,132],[148,148,148,148,148,148,148,148,148,148,148,148,148,148,148,148,148,148,148,148,148,148,147,147,147,147,147,147,147,147],[161,161,162,163,164,165,166,166,167,168,168,169,170,170,170,172,172,173,173,174,174,175,176,176,178,178,178,178,177,177,176,176,174,174,173,172,172,172,171,170,170,168,168,167,167,166,166,166,166,167,168,168,168,169,170,170,170,170,171,172,172,173,173,174,174,175,175,176,176,176],[129,129,129,129,129,129,128,128,128,128,128,128,128,128,128,128,128,128,128,128,128,128],[129,130,132,132,133,134,136,138,139,140,141,142,143,144,146,146,146,146,146,146,147,147,147,147,148,148,149,150,150,151,151,152,152,154,154,154,156,156,157,157,158,159,160,160,160,161,161,162,162,163,164,165,165,166,166,167,167,167,168,168,169,170,171,171,171,171,171,171,171,171,172,172,172,172,172],[107,108,109,110,111,114,114,114,116,116,117,119,119,120,120,121,122,122,122,122,122,121,121,120,120,118,117,117,116,116,114,114,113,112,111,110,109,109,108,108,108,108,108,108,108,108,108,108,108,109,109,110,110,110,111,112,113,114,114,114,114,114,115,116,117,119,119],[186,186,187,188,190,191,192,194,195,195,196,197,198,198,199],[178],[192,192,192,192,192,192,191,191,191,191,190,190,190,190,190],[184,184,184,184,184,184,184,184,184,184,184,184,184,184],[188,187,186,186,185,184,184,183,182,182,181,181,180,180,180,182,183,184,184,185,186,186,187,187,188,188,189,190,191,191,192,192,192,193,194,194,195,195,196,197,197],[132,132,133,134,136,138,139,140,142,143,143,144,144,145,146,147,148,150,150,151,151,152,152,153,154,155,156,156,157,158,158,159,160,160,161,162,162,163,163,164,164,166,166,167],[142,143,143,144,146,148,149,151,152,154,155,156,158,158,158,160,160,160,160,160,160,160,160,160,160,160,160,160,160,160,160,158,158,157,155,154,154,153,152,151,150,149,148,146,145,145,144,144,143,142,141,142,143,144,146,148,151,153,155,156,158,159,161,162,163,166,167,168,169,170,171,171,172,172,173,174,174,174,174,174,174,174,174,174,174,174,174,174,174,174,174,173,173,172],[165,166,167,168,168,170,170,171,172,172,174,174,175],[158],[158,158,158,158,158,158,158,158,158,158,158,158,158,158,158,158,158,158],[150,150,151,152,153,154,154,156,157,157,157,158,158,158,158,158,159,159,160,160,160,160,161,161,162,164,165,165,166,166,168,168,169,170,170,170,171],[146,148,149,152,152,154,155,156,156,156,156,157,158,158,158,160,160,160,161,162,163,164,165,165,166,167,168,168,170,170,171,171],[161,162,163,164,164,165,165,166,166,167,169,169,170,170,171,173,174,176,177,178,178],[148],[134,135,136,136,138,140,141,143,144,145,148,149,150,153,154,155,157,159,160,162,163,163,164,165,166,166,167,167,167,168,168,170,170,171,172,174,174,176,176,177]],\&quot;t\&quot;:[[0,221,235,252,270,285,303,320,336,352,370,385,402,419,469,485,503,519,537,552,569,618,635,663,669,685,702,719,735],[1725,2018,2035,2053,2068,2085,2103,2119,2136,2153,2169,2185,2204,2218,2235,2253,2269,2286,2303,2318,2335,2352,2402,2452,2468,2485,2502,2518,2535,2553,2568,2585,2604,2624,2685,2746,2759,2768,2784,2802,2818,2835,2852,2868,2885,2902,2918,2935,2952,3060,3102,3118,3135,3152,3168,3185,3202,3218,3235,3252,3268,3285,3303,3318,3337,3353,3368,3385,3402,3418,3435,3452,3468,3485,3501,3518,3558,3582,3605,3652,3668,3685,3701,3722,3735,3802],[4729,4980,4986,5001,5018,5035,5052,5068,5086,5101,5118,5136,5151,5168,5186,5201,5218,5235,5251,5268,5285],[6698,6906,6918,6934,6951,6969,6984,7001,7017,7034,7051,7070,7085,7101,7120,7134,7151,7169,7234,7285],[8091,8297,8384,8411,8418,8434,8454,8505,8525,8567,8601,8634,8711,8751,8768],[10193,10217,10396,10401,10417,10434,10452,10467,10484,10501,10517,10534,10552,10567,10584,10602,10617,10634,10653,10667,10684,10702,10717,10734,10752,10767,10784,10801,10817,10834,10851,10959,11001,11017,11034,11052,11067,11084,11102,11117,11134,11152,11167,11184,11203,11217,11234],[12287,12593,12599,12620,12650,12667,12684,12700,12717,12735,12750,12767,12785,12800,12817,12842,12863,12900],[13859,13867,14199,14217,14234,14250,14267,14284,14300,14317,14334,14350,14367,14384,14400,14417,14450,14500,14516,14548],[16083,16376,16396,16433,16460,16467,16483,16500,16517,16533,16550,16574,16617,16638,16660,16700],[17578,17867,17894,17933,17950,17966,17983,18002,18031,18052,18072,18117,18133,18158,18200,18258,18300,18316,18416,18466],[19414,19432,19684,19713,19749,19765,19782,19806,19816,19833,19849,20149,20166,20183,20200,20216,20233,20249,20266,20283,20299,20316,20333,20350,20366,20383,20399],[21214,21420,21433,21449,21466,21484,21499,21519,21535,21548,21566,21583,21599,21616,21633,21649,21665,21683,21698,21715,21733,21749,21766,21783,21799,21816,21833,21849,21865,21882],[22824,23097,23116,23132,23149,23167,23182,23199,23216,23232,23249,23267,23282,23299,23316,23338,23396,23431,23460,23483,23532,23549,23568,23582,23598,23649,23673,23995,24009,24023,24037,24052,24067,24082,24101,24131,24159,24173,24216,24232,24249,24265,24282,24301,24382,24430,24483,24731,24766,24782,24801,24815,24832,24849,24865,24894,24915,24932,24949,24965,24982,24998,25015,25032,25058,25065,25132,25182,25207,25265],[26451,26664,26682,26699,26715,26731,26749,26765,26781,26799,26815,26831,26849,26866,26882,26898,26915,26932,26949,26965,26982,27031],[27998,28278,28298,28315,28332,28348,28364,28382,28398,28415,28432,28447,28464,28482,28498,28515,28532,28548,28565,28582,28597,28614,28632,28648,28664,28684,28731,28748,28764,28781,28798,28815,28833,28848,28864,28883,28898,28915,28932,28948,28965,28983,28998,29017,29032,29047,29066,29114,29361,29381,29398,29417,29431,29448,29464,29482,29498,29515,29531,29548,29565,29581,29598,29615,29631,29647,29664,29681,29697,29715,29731,29748,29798,29817,29865],[30944,31216,31231,31248,31265,31280,31298,31314,31330,31347,31365,31381,31397,31414,31430,31449,31514,31536,31658,31680,31747,31766,31781,31797,31815,31831,31851,31879,31897,31914,31931,31947,31965,31982,31998,32014,32031,32048,32079,32100,32157,32214,32231,32248,32264,32281,32298,32321,32343,32365,32381,32400,32414,32434,32481,32500,32520,32542,32597,32614,32678,32742,32814,32830,32848,32864,32881],[34185,34419,34430,34447,34464,34482,34498,34513,34531,34547,34568,34583,34604,34626,34714],[35680],[36937,36947,37216,37237,37246,37263,37280,37297,37313,37330,37346,37363,37381,37430,37447],[38837,39129,39146,39163,39180,39196,39214,39230,39246,39263,39313,39329,39346,39363],[40449,40833,40853,40867,40882,40896,40912,40928,40996,41012,41029,41047,41062,41082,41395,41411,41428,41445,41462,41479,41502,41523,41537,41559,41595,41624,41638,41679,41703,41746,41767,41830,41845,41932,41979,41996,42024,42079,42095,42112,42131],[114374,114623,114636,114651,114669,114686,114701,114719,114736,114751,114768,114786,114802,114818,114835,114851,114868,114901,114921,114951,114972,114993,115051,115068,115086,115102,115129,115208,115229,115268,115293,115352,115369,115385,115402,115421,115435,115451,115468,115492,115514,115528,115550,115568],[116719,116992,117000,117019,117034,117051,117069,117084,117101,117119,117134,117151,117169,117184,117201,117234,117251,117276,117290,117304,117320,117334,117362,117384,117401,117420,117434,117451,117468,117490,117534,117584,117601,117618,117634,117654,117667,117684,117701,117719,117734,117751,117769,117784,117801,117818,117839,117853,117867,117884,117901,118101,118118,118134,118151,118167,118184,118201,118217,118234,118251,118267,118284,118301,118318,118334,118351,118368,118384,118410,118424,118484,118534,118561,118574,118596,118651,118667,118688,118702,118717,118734,118753,118774,118788,118802,118824,118838,118850,118867,118934,119067,119084,119103],[120251,120529,120566,120585,120615,120633,120650,120667,120683,120700,120717,120786,120879],[121778],[122662,122991,123071,123116,123132,123149,123166,123184,123199,123216,123233,123250,123266,123284,123299,123316,123333,123349],[124311,124582,124599,124617,124633,124649,124667,124682,124703,124724,124746,124767,124783,124799,124816,124832,124852,124868,124882,124910,124949,124967,124982,124999,125017,125032,125049,125066,125082,125099,125123,125138,125159,125166,125195,125209,125252],[126144,126432,126450,126465,126482,126499,126515,126532,126549,126566,126585,126599,126615,126632,126649,126665,126682,126700,126715,126732,126749,126765,126782,126800,126815,126832,126851,126865,126900,126915,126965,126982],[127989,128292,128298,128315,128341,128355,128382,128399,128415,128432,128465,128484,128498,128515,128532,128548,128565,128583,128598,128615,128632],[129435],[130717,130990,130997,131015,131031,131048,131065,131081,131098,131115,131131,131148,131165,131181,131198,131215,131231,131248,131265,131281,131298,131315,131331,131352,131382,131431,131451,131467,131553,131598,131623,131637,131651,131698,131716,131731,131748,131764,131781,131798]],\&quot;version\&quot;:\&quot;2.0.0\&quot;}&lt;/annotation&gt;&lt;/semantics&gt;&lt;/math&gt;&quot;,&quot;origin&quot;:&quot;MathType for Microsoft Add-in&quot;}" title="M A E equals 1 over n sum from i equals 1 to n of open vertical bar y subscript i minus x subscript i close vertical bar"/>
                    <pic:cNvPicPr/>
                  </pic:nvPicPr>
                  <pic:blipFill>
                    <a:blip r:embed="rId8">
                      <a:extLst>
                        <a:ext uri="{28A0092B-C50C-407E-A947-70E740481C1C}">
                          <a14:useLocalDpi xmlns:a14="http://schemas.microsoft.com/office/drawing/2010/main" val="0"/>
                        </a:ext>
                      </a:extLst>
                    </a:blip>
                    <a:stretch>
                      <a:fillRect/>
                    </a:stretch>
                  </pic:blipFill>
                  <pic:spPr>
                    <a:xfrm>
                      <a:off x="0" y="0"/>
                      <a:ext cx="1272746" cy="370703"/>
                    </a:xfrm>
                    <a:prstGeom prst="rect">
                      <a:avLst/>
                    </a:prstGeom>
                  </pic:spPr>
                </pic:pic>
              </a:graphicData>
            </a:graphic>
          </wp:inline>
        </w:drawing>
      </w:r>
    </w:p>
    <w:p w14:paraId="61E58271" w14:textId="7D294CE4" w:rsidR="00E843C3" w:rsidRPr="00DB4CA2" w:rsidRDefault="00E843C3" w:rsidP="00166F25">
      <w:pPr>
        <w:pStyle w:val="Text"/>
        <w:ind w:firstLine="0"/>
        <w:jc w:val="center"/>
      </w:pPr>
      <w:r>
        <w:t>Figure 1: Formula for mean absolute error</w:t>
      </w:r>
    </w:p>
    <w:p w14:paraId="7C3B287D" w14:textId="77777777" w:rsidR="00166F25" w:rsidRPr="00DB4CA2" w:rsidRDefault="00166F25">
      <w:pPr>
        <w:pStyle w:val="Text"/>
        <w:ind w:firstLine="0"/>
      </w:pPr>
    </w:p>
    <w:p w14:paraId="4BE82B29" w14:textId="19D2B6CE" w:rsidR="00E97402" w:rsidRPr="00DB4CA2" w:rsidRDefault="00166F25" w:rsidP="00166F25">
      <w:pPr>
        <w:pStyle w:val="Text"/>
        <w:ind w:firstLine="0"/>
      </w:pPr>
      <w:r w:rsidRPr="00DB4CA2">
        <w:tab/>
        <w:t xml:space="preserve">To achieve the best possible value, we sought to optimize the models hyperparameters </w:t>
      </w:r>
      <w:r w:rsidR="00DB4CA2">
        <w:t xml:space="preserve">after the first successful run </w:t>
      </w:r>
      <w:r w:rsidRPr="00DB4CA2">
        <w:t>with tools specifically developed for this purpose.</w:t>
      </w:r>
    </w:p>
    <w:p w14:paraId="24CCA0BC" w14:textId="03566B31" w:rsidR="008A3C23" w:rsidRPr="00DB4CA2" w:rsidRDefault="00166F25" w:rsidP="001F4C5C">
      <w:pPr>
        <w:pStyle w:val="Cmsor1"/>
      </w:pPr>
      <w:r w:rsidRPr="00DB4CA2">
        <w:t>Explaining the data</w:t>
      </w:r>
    </w:p>
    <w:p w14:paraId="5A7A14EC" w14:textId="07EACF55" w:rsidR="00321309" w:rsidRPr="00DB4CA2" w:rsidRDefault="00321309">
      <w:pPr>
        <w:pStyle w:val="Text"/>
      </w:pPr>
      <w:r w:rsidRPr="00DB4CA2">
        <w:t xml:space="preserve">The dataset can be accessed by joining the competition on Kaggle. It contains 481 </w:t>
      </w:r>
      <w:r w:rsidR="00F81933" w:rsidRPr="00DB4CA2">
        <w:t>days’ worth</w:t>
      </w:r>
      <w:r w:rsidRPr="00DB4CA2">
        <w:t xml:space="preserve"> of data from the Nasdaq Stock Market, </w:t>
      </w:r>
      <w:r w:rsidR="00F81933" w:rsidRPr="00DB4CA2">
        <w:t>and each day contains information on 200 stocks. The value of these stocks is recorded in 55 steps, throughout the last 10 minutes of the day’s trading session, and the goal is to predict their movements in the next 60 seconds.</w:t>
      </w:r>
    </w:p>
    <w:p w14:paraId="33001ED5" w14:textId="1F189AC9" w:rsidR="00187A04" w:rsidRPr="00DB4CA2" w:rsidRDefault="0073088B">
      <w:pPr>
        <w:pStyle w:val="Text"/>
      </w:pPr>
      <w:r w:rsidRPr="00DB4CA2">
        <w:t xml:space="preserve">Each trading day on the stock exchange ends with a closing auction, where orders are collected over a pre-determined timeframe, and then matched at a single price determined by the buy </w:t>
      </w:r>
      <w:r w:rsidR="007C081B" w:rsidRPr="00DB4CA2">
        <w:t>and</w:t>
      </w:r>
      <w:r w:rsidRPr="00DB4CA2">
        <w:t xml:space="preserve"> sell demand expressed by auction participants. The provided data contains values both from the order book, and the auction book of the trading session.</w:t>
      </w:r>
    </w:p>
    <w:p w14:paraId="3AA98871" w14:textId="4102941F" w:rsidR="00F81933" w:rsidRPr="00DB4CA2" w:rsidRDefault="0073088B">
      <w:pPr>
        <w:pStyle w:val="Text"/>
      </w:pPr>
      <w:r w:rsidRPr="00DB4CA2">
        <w:t xml:space="preserve">The order book </w:t>
      </w:r>
      <w:r w:rsidR="00DC3A49" w:rsidRPr="00DB4CA2">
        <w:t xml:space="preserve">has buy (bid) and sell (ask) orders from traders at different prices, with the bid side wanting to buy a number of shares at a certain cost, while the ask side wants to sell some at their desired price. </w:t>
      </w:r>
      <w:r w:rsidR="007C081B" w:rsidRPr="00DB4CA2">
        <w:t>Closing price</w:t>
      </w:r>
      <w:r w:rsidR="00DC3A49" w:rsidRPr="00DB4CA2">
        <w:t xml:space="preserve"> is the price at which the maximum number of shares can be matched, which is known as </w:t>
      </w:r>
      <w:r w:rsidR="00DC3A49" w:rsidRPr="00DB4CA2">
        <w:rPr>
          <w:i/>
          <w:iCs/>
        </w:rPr>
        <w:t>matched size</w:t>
      </w:r>
      <w:r w:rsidR="00DC3A49" w:rsidRPr="00DB4CA2">
        <w:t xml:space="preserve">. </w:t>
      </w:r>
      <w:r w:rsidR="00187A04" w:rsidRPr="00DB4CA2">
        <w:t>In continuous trading the transactions are immediate, for example if someone puts in a bid for 10 shares at 3 cost each, and later someone wants to sell 5 shares at 3, the reference price would be 3 and matched size would be 5, because 5 stocks were sold at the cost of 3.</w:t>
      </w:r>
    </w:p>
    <w:p w14:paraId="1E5C487D" w14:textId="45262906" w:rsidR="00187A04" w:rsidRPr="00DB4CA2" w:rsidRDefault="00187A04" w:rsidP="00E843C3">
      <w:pPr>
        <w:pStyle w:val="Text"/>
      </w:pPr>
      <w:r w:rsidRPr="00DB4CA2">
        <w:t xml:space="preserve">The auction book behaves differently, because orders are not immediately matched, but collected through a certain amount of time and matched at the end. </w:t>
      </w:r>
      <w:r w:rsidR="007C081B" w:rsidRPr="00DB4CA2">
        <w:t xml:space="preserve">Both buyers and sellers put in their orders, and at the end of the auction the orders are matched. </w:t>
      </w:r>
      <w:r w:rsidR="007C081B" w:rsidRPr="00DB4CA2">
        <w:rPr>
          <w:i/>
          <w:iCs/>
        </w:rPr>
        <w:t xml:space="preserve">Far price </w:t>
      </w:r>
      <w:r w:rsidR="007C081B" w:rsidRPr="00DB4CA2">
        <w:t xml:space="preserve">is the hypothetical value </w:t>
      </w:r>
      <w:r w:rsidR="00A24CDA" w:rsidRPr="00DB4CA2">
        <w:t>where the</w:t>
      </w:r>
      <w:r w:rsidR="007C081B" w:rsidRPr="00DB4CA2">
        <w:t xml:space="preserve"> most bids can be matched if </w:t>
      </w:r>
      <w:r w:rsidR="00A24CDA" w:rsidRPr="00DB4CA2">
        <w:t xml:space="preserve">the auction were to end at that moment, while </w:t>
      </w:r>
      <w:r w:rsidR="00FB1E85" w:rsidRPr="00DB4CA2">
        <w:rPr>
          <w:i/>
          <w:iCs/>
        </w:rPr>
        <w:t>uncross price</w:t>
      </w:r>
      <w:r w:rsidR="00FB1E85" w:rsidRPr="00DB4CA2">
        <w:t xml:space="preserve"> is the actual value at the closing of the auction.</w:t>
      </w:r>
      <w:r w:rsidR="00C304AE" w:rsidRPr="00DB4CA2">
        <w:t xml:space="preserve"> </w:t>
      </w:r>
      <w:r w:rsidR="00C304AE" w:rsidRPr="00DB4CA2">
        <w:rPr>
          <w:i/>
          <w:iCs/>
        </w:rPr>
        <w:t xml:space="preserve">Imbalance </w:t>
      </w:r>
      <w:r w:rsidR="00C304AE" w:rsidRPr="00DB4CA2">
        <w:t xml:space="preserve">indicates the number of unmatched </w:t>
      </w:r>
      <w:r w:rsidR="002E3C38" w:rsidRPr="00DB4CA2">
        <w:t>shares, if there are unsold shares the imbalance is in the ask direction, and if someone wants to buy but there aren’t any the imbalance is in the bid direction.</w:t>
      </w:r>
      <w:r w:rsidR="00E843C3">
        <w:t xml:space="preserve"> </w:t>
      </w:r>
      <w:r w:rsidR="00E843C3" w:rsidRPr="00E843C3">
        <w:rPr>
          <w:bCs/>
          <w:vertAlign w:val="subscript"/>
        </w:rPr>
        <w:t>[1]</w:t>
      </w:r>
    </w:p>
    <w:p w14:paraId="152B206C" w14:textId="55969736" w:rsidR="00C70A6B" w:rsidRPr="00DB4CA2" w:rsidRDefault="00C70A6B" w:rsidP="009D666C">
      <w:pPr>
        <w:pStyle w:val="Text"/>
        <w:ind w:firstLine="0"/>
      </w:pPr>
    </w:p>
    <w:p w14:paraId="1844D01F" w14:textId="0C54105B" w:rsidR="009D666C" w:rsidRPr="00DB4CA2" w:rsidRDefault="009D666C" w:rsidP="009D666C">
      <w:pPr>
        <w:pStyle w:val="Cmsor1"/>
      </w:pPr>
      <w:r w:rsidRPr="00DB4CA2">
        <w:t>Data Preparation:</w:t>
      </w:r>
    </w:p>
    <w:p w14:paraId="4B933646" w14:textId="4AA63E54" w:rsidR="009D666C" w:rsidRPr="00DB4CA2" w:rsidRDefault="009D666C" w:rsidP="009D666C">
      <w:pPr>
        <w:pStyle w:val="Text"/>
      </w:pPr>
      <w:r w:rsidRPr="00DB4CA2">
        <w:t xml:space="preserve">Among the dataset, there were NaN values that presented challenges for subsequent training. Specifically, the features imbalance_size, reference_price, matched_size, ask_price, and wap each had 132 NaN values. This constitutes a very small fraction compared to the total number of data points, which amounts to 5,237,980, so we completely ignored these data points. </w:t>
      </w:r>
      <w:bookmarkStart w:id="1" w:name="_GoBack"/>
      <w:bookmarkEnd w:id="1"/>
      <w:r w:rsidRPr="00DB4CA2">
        <w:t>The primary concern, however, lies with the far_price and near_price features, both exhibiting approximately 55% NaN values.</w:t>
      </w:r>
    </w:p>
    <w:p w14:paraId="561C3D85" w14:textId="77777777" w:rsidR="009D666C" w:rsidRPr="00DB4CA2" w:rsidRDefault="009D666C" w:rsidP="009D666C">
      <w:pPr>
        <w:pStyle w:val="Text"/>
      </w:pPr>
      <w:r w:rsidRPr="00DB4CA2">
        <w:t xml:space="preserve">Various approaches could have been considered in </w:t>
      </w:r>
      <w:r w:rsidRPr="00DB4CA2">
        <w:lastRenderedPageBreak/>
        <w:t xml:space="preserve">addressing this issue. One option was to omit these features entirely, resulting in a substantial loss. </w:t>
      </w:r>
    </w:p>
    <w:p w14:paraId="4E0284A1" w14:textId="77777777" w:rsidR="009D666C" w:rsidRPr="00DB4CA2" w:rsidRDefault="009D666C" w:rsidP="009D666C">
      <w:pPr>
        <w:pStyle w:val="Text"/>
      </w:pPr>
      <w:r w:rsidRPr="00DB4CA2">
        <w:t xml:space="preserve">Alternatively, these two features could have been excluded from the training process, focusing solely on the remaining features. </w:t>
      </w:r>
    </w:p>
    <w:p w14:paraId="09833988" w14:textId="1F7B3798" w:rsidR="00C63016" w:rsidRPr="00DB4CA2" w:rsidRDefault="009D666C" w:rsidP="00C63016">
      <w:pPr>
        <w:pStyle w:val="Text"/>
      </w:pPr>
      <w:r w:rsidRPr="00DB4CA2">
        <w:t>However, our preference was to utilize all available data points and features. Consequently, we opted to predict missing values for far_price and near_price based on the remaining data. It's worth noting that this decision may not be optimal, given that near and far prices typically manifest in the last 5 minutes, resulting in their absence (So, these values are not missing; they were intentionally omitted.).</w:t>
      </w:r>
      <w:r w:rsidR="00C63016" w:rsidRPr="00DB4CA2">
        <w:t xml:space="preserve"> We decided to use XGBoost, which gave us fast results.</w:t>
      </w:r>
    </w:p>
    <w:p w14:paraId="18A8D222" w14:textId="756046A6" w:rsidR="009D666C" w:rsidRPr="00DB4CA2" w:rsidRDefault="009D666C" w:rsidP="00C63016">
      <w:pPr>
        <w:pStyle w:val="Text"/>
      </w:pPr>
      <w:r w:rsidRPr="00DB4CA2">
        <w:t>Furthermore, we made the decision to exclude the row_id from the training data, as it does not convey substantive information.</w:t>
      </w:r>
    </w:p>
    <w:p w14:paraId="3600660C" w14:textId="77777777" w:rsidR="001F3DE6" w:rsidRPr="00DB4CA2" w:rsidRDefault="001F3DE6" w:rsidP="009D666C">
      <w:pPr>
        <w:pStyle w:val="Text"/>
        <w:ind w:firstLine="0"/>
      </w:pPr>
    </w:p>
    <w:p w14:paraId="13A2D24F" w14:textId="508F17DF" w:rsidR="00C70A6B" w:rsidRPr="00DB4CA2" w:rsidRDefault="009D666C" w:rsidP="009D666C">
      <w:pPr>
        <w:pStyle w:val="Cmsor1"/>
      </w:pPr>
      <w:r w:rsidRPr="00DB4CA2">
        <w:t>Training</w:t>
      </w:r>
    </w:p>
    <w:p w14:paraId="7D718765" w14:textId="77777777" w:rsidR="001F3DE6" w:rsidRPr="00DB4CA2" w:rsidRDefault="001F3DE6" w:rsidP="00C70A6B">
      <w:pPr>
        <w:pStyle w:val="Text"/>
      </w:pPr>
    </w:p>
    <w:p w14:paraId="1B864C47" w14:textId="0F786474" w:rsidR="001F3DE6" w:rsidRPr="00DB4CA2" w:rsidRDefault="001F3DE6" w:rsidP="00DB4CA2">
      <w:pPr>
        <w:pStyle w:val="Text"/>
      </w:pPr>
      <w:r w:rsidRPr="00DB4CA2">
        <w:t>Th</w:t>
      </w:r>
      <w:r w:rsidR="007E7CF1" w:rsidRPr="00DB4CA2">
        <w:t xml:space="preserve">e </w:t>
      </w:r>
      <w:r w:rsidRPr="00DB4CA2">
        <w:t>code uses TensorFlow and Keras to create a neural network model and performs hyperparameter tuning using the keras_tuner library's Hyperband algorithm</w:t>
      </w:r>
      <w:r w:rsidR="00C63016" w:rsidRPr="00DB4CA2">
        <w:t>.</w:t>
      </w:r>
      <w:r w:rsidRPr="00DB4CA2">
        <w:t xml:space="preserve"> </w:t>
      </w:r>
    </w:p>
    <w:p w14:paraId="0A28F96B" w14:textId="77777777" w:rsidR="001F3DE6" w:rsidRPr="00DB4CA2" w:rsidRDefault="001F3DE6" w:rsidP="001F3DE6">
      <w:pPr>
        <w:pStyle w:val="Text"/>
        <w:rPr>
          <w:b/>
        </w:rPr>
      </w:pPr>
      <w:r w:rsidRPr="00DB4CA2">
        <w:rPr>
          <w:b/>
        </w:rPr>
        <w:t>Model Architecture Definition (build_model function):</w:t>
      </w:r>
    </w:p>
    <w:p w14:paraId="379E6A16" w14:textId="10DE7DF2" w:rsidR="001F3DE6" w:rsidRPr="00DB4CA2" w:rsidRDefault="001F3DE6" w:rsidP="00DB4CA2">
      <w:pPr>
        <w:pStyle w:val="Text"/>
      </w:pPr>
      <w:r w:rsidRPr="00DB4CA2">
        <w:t>The build_model function is defined to construct a neural network model.</w:t>
      </w:r>
    </w:p>
    <w:p w14:paraId="53589493" w14:textId="77777777" w:rsidR="001F3DE6" w:rsidRPr="00DB4CA2" w:rsidRDefault="001F3DE6" w:rsidP="001F3DE6">
      <w:pPr>
        <w:pStyle w:val="Text"/>
      </w:pPr>
      <w:r w:rsidRPr="00DB4CA2">
        <w:t>The model consists of a flatten input layer, a variable number of dense (fully connected) hidden layers with ReLU activation, dropout layers for regularization, and a linear activation output layer (for regression).</w:t>
      </w:r>
    </w:p>
    <w:p w14:paraId="0848A94B" w14:textId="77777777" w:rsidR="001F3DE6" w:rsidRPr="00DB4CA2" w:rsidRDefault="001F3DE6" w:rsidP="001F3DE6">
      <w:pPr>
        <w:pStyle w:val="Text"/>
      </w:pPr>
      <w:r w:rsidRPr="00DB4CA2">
        <w:t>The number of hidden layers (num_layers), the number of units in each hidden layer (units_i), and the dropout rate for each hidden layer (dropout_i) are hyperparameters to be tuned.</w:t>
      </w:r>
    </w:p>
    <w:p w14:paraId="66934636" w14:textId="77777777" w:rsidR="001F3DE6" w:rsidRPr="00DB4CA2" w:rsidRDefault="001F3DE6" w:rsidP="001F3DE6">
      <w:pPr>
        <w:pStyle w:val="Text"/>
      </w:pPr>
      <w:r w:rsidRPr="00DB4CA2">
        <w:t>The optimizer choice (adam, sgd, rmsprop) is also a hyperparameter to be tuned.</w:t>
      </w:r>
    </w:p>
    <w:p w14:paraId="0CE3D0C4" w14:textId="1F4BD895" w:rsidR="001F3DE6" w:rsidRPr="00DB4CA2" w:rsidRDefault="001F3DE6" w:rsidP="00DB4CA2">
      <w:pPr>
        <w:pStyle w:val="Text"/>
        <w:rPr>
          <w:b/>
        </w:rPr>
      </w:pPr>
      <w:r w:rsidRPr="00DB4CA2">
        <w:rPr>
          <w:b/>
        </w:rPr>
        <w:t>Early Stopping:</w:t>
      </w:r>
    </w:p>
    <w:p w14:paraId="1ACC963E" w14:textId="77777777" w:rsidR="001F3DE6" w:rsidRPr="00DB4CA2" w:rsidRDefault="001F3DE6" w:rsidP="001F3DE6">
      <w:pPr>
        <w:pStyle w:val="Text"/>
      </w:pPr>
      <w:r w:rsidRPr="00DB4CA2">
        <w:t>Early stopping is employed using the EarlyStopping callback. It monitors the validation loss and stops training if there is no improvement after 5 epochs (patience=5). The best weights are restored (restore_best_weights=True).</w:t>
      </w:r>
    </w:p>
    <w:p w14:paraId="38C413A4" w14:textId="19D981CE" w:rsidR="001F3DE6" w:rsidRPr="00DB4CA2" w:rsidRDefault="001F3DE6" w:rsidP="00DB4CA2">
      <w:pPr>
        <w:pStyle w:val="Text"/>
        <w:rPr>
          <w:b/>
        </w:rPr>
      </w:pPr>
      <w:r w:rsidRPr="00DB4CA2">
        <w:rPr>
          <w:b/>
        </w:rPr>
        <w:t>Hyperparameter Tuning:</w:t>
      </w:r>
    </w:p>
    <w:p w14:paraId="55325757" w14:textId="77777777" w:rsidR="001F3DE6" w:rsidRPr="00DB4CA2" w:rsidRDefault="001F3DE6" w:rsidP="001F3DE6">
      <w:pPr>
        <w:pStyle w:val="Text"/>
      </w:pPr>
      <w:r w:rsidRPr="00DB4CA2">
        <w:t>The Hyperband tuner is used for hyperparameter tuning. It performs a search over the hyperparameter space defined in the build_model function.</w:t>
      </w:r>
    </w:p>
    <w:p w14:paraId="074D7981" w14:textId="77777777" w:rsidR="001F3DE6" w:rsidRPr="00DB4CA2" w:rsidRDefault="001F3DE6" w:rsidP="001F3DE6">
      <w:pPr>
        <w:pStyle w:val="Text"/>
      </w:pPr>
      <w:r w:rsidRPr="00DB4CA2">
        <w:t>The search is conducted for a maximum of 10 epochs (max_epochs=10) with a factor of 3 for resource allocation.</w:t>
      </w:r>
    </w:p>
    <w:p w14:paraId="423AF59F" w14:textId="77777777" w:rsidR="001F3DE6" w:rsidRPr="00DB4CA2" w:rsidRDefault="001F3DE6" w:rsidP="001F3DE6">
      <w:pPr>
        <w:pStyle w:val="Text"/>
      </w:pPr>
      <w:r w:rsidRPr="00DB4CA2">
        <w:t>The objective to optimize is the validation mean absolute error ('val_mean_absolute_error').</w:t>
      </w:r>
    </w:p>
    <w:p w14:paraId="6AEDB198" w14:textId="77777777" w:rsidR="001F3DE6" w:rsidRPr="00DB4CA2" w:rsidRDefault="001F3DE6" w:rsidP="001F3DE6">
      <w:pPr>
        <w:pStyle w:val="Text"/>
      </w:pPr>
      <w:r w:rsidRPr="00DB4CA2">
        <w:t>The results and configurations are stored in the 'tuning_directory' under the project name 'project'.</w:t>
      </w:r>
    </w:p>
    <w:p w14:paraId="4640E190" w14:textId="5100525D" w:rsidR="001F3DE6" w:rsidRPr="00DB4CA2" w:rsidRDefault="001F3DE6" w:rsidP="00DB4CA2">
      <w:pPr>
        <w:pStyle w:val="Text"/>
        <w:rPr>
          <w:b/>
        </w:rPr>
      </w:pPr>
      <w:r w:rsidRPr="00DB4CA2">
        <w:rPr>
          <w:b/>
        </w:rPr>
        <w:t>Tuner Search:</w:t>
      </w:r>
    </w:p>
    <w:p w14:paraId="421A3C76" w14:textId="77777777" w:rsidR="001F3DE6" w:rsidRPr="00DB4CA2" w:rsidRDefault="001F3DE6" w:rsidP="001F3DE6">
      <w:pPr>
        <w:pStyle w:val="Text"/>
      </w:pPr>
      <w:r w:rsidRPr="00DB4CA2">
        <w:t>The tuner's search method is called with training data (X_train, y_train), validation data (X_val, y_val), and the early stopping callback.</w:t>
      </w:r>
    </w:p>
    <w:p w14:paraId="038E4AF8" w14:textId="77777777" w:rsidR="001F3DE6" w:rsidRPr="00DB4CA2" w:rsidRDefault="001F3DE6" w:rsidP="001F3DE6">
      <w:pPr>
        <w:pStyle w:val="Text"/>
      </w:pPr>
      <w:r w:rsidRPr="00DB4CA2">
        <w:t>The number of training epochs during the search is set to 2 (epochs=2), and the search is guided by the validation data.</w:t>
      </w:r>
    </w:p>
    <w:p w14:paraId="28614607" w14:textId="04DEC63E" w:rsidR="001F3DE6" w:rsidRPr="00DB4CA2" w:rsidRDefault="001F3DE6" w:rsidP="001F3DE6">
      <w:pPr>
        <w:pStyle w:val="Text"/>
      </w:pPr>
      <w:r w:rsidRPr="00DB4CA2">
        <w:t xml:space="preserve">In summary, this script defines a neural network model, uses </w:t>
      </w:r>
      <w:r w:rsidRPr="00DB4CA2">
        <w:lastRenderedPageBreak/>
        <w:t>the Hyperband algorithm to search for optimal hyperparameters, and performs the search over a limited number of epochs, utilizing early stopping for efficiency. The goal is to find the hyperparameter configuration that minimizes the validation mean absolute error.</w:t>
      </w:r>
    </w:p>
    <w:p w14:paraId="3416ECF8" w14:textId="77777777" w:rsidR="001F3DE6" w:rsidRPr="00DB4CA2" w:rsidRDefault="001F3DE6" w:rsidP="001F3DE6">
      <w:pPr>
        <w:pStyle w:val="Text"/>
      </w:pPr>
    </w:p>
    <w:p w14:paraId="4C9381D1" w14:textId="3BACAE73" w:rsidR="001F3DE6" w:rsidRPr="00DB4CA2" w:rsidRDefault="007E7CF1" w:rsidP="007E7CF1">
      <w:pPr>
        <w:pStyle w:val="Cmsor1"/>
      </w:pPr>
      <w:r w:rsidRPr="00DB4CA2">
        <w:t>Decisions with the training</w:t>
      </w:r>
    </w:p>
    <w:p w14:paraId="509BF6BB" w14:textId="77777777" w:rsidR="001F3DE6" w:rsidRPr="00DB4CA2" w:rsidRDefault="001F3DE6" w:rsidP="007E7CF1">
      <w:pPr>
        <w:pStyle w:val="Text"/>
        <w:ind w:firstLine="0"/>
      </w:pPr>
    </w:p>
    <w:p w14:paraId="21FD4921" w14:textId="0577BBFF" w:rsidR="001F3DE6" w:rsidRPr="00DB4CA2" w:rsidRDefault="001F3DE6" w:rsidP="00AA21A6">
      <w:pPr>
        <w:pStyle w:val="Text"/>
        <w:rPr>
          <w:b/>
        </w:rPr>
      </w:pPr>
      <w:r w:rsidRPr="00DB4CA2">
        <w:rPr>
          <w:b/>
        </w:rPr>
        <w:t>Neural Network Architecture:</w:t>
      </w:r>
    </w:p>
    <w:p w14:paraId="3DC21D36" w14:textId="195A7A9F" w:rsidR="00AA21A6" w:rsidRPr="00DB4CA2" w:rsidRDefault="007E7CF1" w:rsidP="00DB4CA2">
      <w:pPr>
        <w:pStyle w:val="Text"/>
      </w:pPr>
      <w:r w:rsidRPr="00DB4CA2">
        <w:t>Utilizing a neural network with multiple hidden layers enables the model to grasp</w:t>
      </w:r>
      <w:r w:rsidR="00C63016" w:rsidRPr="00DB4CA2">
        <w:t xml:space="preserve"> deeper</w:t>
      </w:r>
      <w:r w:rsidRPr="00DB4CA2">
        <w:t xml:space="preserve"> relationships within the data. Financial markets, renowned for their complex dynamics, pose a challenge that a deep neural network can address by learning intricate patterns inherent in order book and closing auction data. Traditional non-deep learning methods may struggle in the financial market domain (to be honest, deep neural networks don't consistently excel in real-life scenarios either, but for this particular task, it is good enough)</w:t>
      </w:r>
    </w:p>
    <w:p w14:paraId="551FD681" w14:textId="5AE77702" w:rsidR="001F3DE6" w:rsidRPr="00DB4CA2" w:rsidRDefault="001F3DE6" w:rsidP="00AA21A6">
      <w:pPr>
        <w:pStyle w:val="Text"/>
        <w:rPr>
          <w:b/>
        </w:rPr>
      </w:pPr>
      <w:r w:rsidRPr="00DB4CA2">
        <w:rPr>
          <w:b/>
        </w:rPr>
        <w:t>Hyperparameter Tuning:</w:t>
      </w:r>
    </w:p>
    <w:p w14:paraId="7234029E" w14:textId="02B89E5C" w:rsidR="00AA21A6" w:rsidRPr="00DB4CA2" w:rsidRDefault="001F3DE6" w:rsidP="00C63016">
      <w:pPr>
        <w:pStyle w:val="Text"/>
      </w:pPr>
      <w:r w:rsidRPr="00DB4CA2">
        <w:t>The hyperparameter tuning is crucial because finding the right combination of hyperparameters is often crucial for achieving good model performance. The dynamics of the stock market, especially during the critical final ten minutes, might require fine-tuning of parameters such as the number of layers, units in each layer, dropout rates, and the choice of optimizer.</w:t>
      </w:r>
    </w:p>
    <w:p w14:paraId="71FA111A" w14:textId="75A2A5A4" w:rsidR="001F3DE6" w:rsidRPr="00DB4CA2" w:rsidRDefault="001F3DE6" w:rsidP="00AA21A6">
      <w:pPr>
        <w:pStyle w:val="Text"/>
        <w:rPr>
          <w:b/>
        </w:rPr>
      </w:pPr>
      <w:r w:rsidRPr="00DB4CA2">
        <w:rPr>
          <w:b/>
        </w:rPr>
        <w:t>Early Stopping:</w:t>
      </w:r>
    </w:p>
    <w:p w14:paraId="216F0C35" w14:textId="5ABD3C57" w:rsidR="001F3DE6" w:rsidRPr="00DB4CA2" w:rsidRDefault="001F3DE6" w:rsidP="001F3DE6">
      <w:pPr>
        <w:pStyle w:val="Text"/>
      </w:pPr>
      <w:r w:rsidRPr="00DB4CA2">
        <w:t>The stock market can be highly unpredictable, and early stopping helps prevent overfitting and ensures that the model generalizes well to new, unseen data. It also saves computational resources and time.</w:t>
      </w:r>
    </w:p>
    <w:p w14:paraId="33040C7C" w14:textId="28C0ACF9" w:rsidR="001F3DE6" w:rsidRPr="00DB4CA2" w:rsidRDefault="001F3DE6" w:rsidP="00C63016">
      <w:pPr>
        <w:pStyle w:val="Text"/>
        <w:rPr>
          <w:b/>
        </w:rPr>
      </w:pPr>
      <w:r w:rsidRPr="00DB4CA2">
        <w:rPr>
          <w:b/>
        </w:rPr>
        <w:t>Choice of Optimizers:</w:t>
      </w:r>
    </w:p>
    <w:p w14:paraId="68BEBC98" w14:textId="21249EB4" w:rsidR="00C63016" w:rsidRPr="00DB4CA2" w:rsidRDefault="001F3DE6" w:rsidP="00BC3FE6">
      <w:pPr>
        <w:pStyle w:val="Text"/>
      </w:pPr>
      <w:r w:rsidRPr="00DB4CA2">
        <w:t>The tuner explores different optimizers such as 'adam', 'sgd', and 'rmsprop'. The choice of optimizer can significantly impact how well the model learns from the data. Different optimizers have different strengths, and tuning this hyperparameter allows the model to adapt to the specific characteristics of the financial data.</w:t>
      </w:r>
    </w:p>
    <w:p w14:paraId="1D8748B1" w14:textId="77777777" w:rsidR="001F3DE6" w:rsidRPr="00DB4CA2" w:rsidRDefault="001F3DE6" w:rsidP="001F3DE6">
      <w:pPr>
        <w:pStyle w:val="Text"/>
        <w:rPr>
          <w:b/>
        </w:rPr>
      </w:pPr>
      <w:r w:rsidRPr="00DB4CA2">
        <w:rPr>
          <w:b/>
        </w:rPr>
        <w:t>Use of Dropout Layers:</w:t>
      </w:r>
    </w:p>
    <w:p w14:paraId="409534A5" w14:textId="2084001F" w:rsidR="001F3DE6" w:rsidRPr="00DB4CA2" w:rsidRDefault="001F3DE6" w:rsidP="001F3DE6">
      <w:pPr>
        <w:pStyle w:val="Text"/>
      </w:pPr>
      <w:r w:rsidRPr="00DB4CA2">
        <w:t>Financial data can be noisy, and dropout helps prevent the model from becoming too sensitive to the noise in the training data.</w:t>
      </w:r>
    </w:p>
    <w:p w14:paraId="2C9794D4" w14:textId="77777777" w:rsidR="00C63016" w:rsidRPr="00DB4CA2" w:rsidRDefault="00C63016" w:rsidP="001F3DE6">
      <w:pPr>
        <w:pStyle w:val="Text"/>
      </w:pPr>
    </w:p>
    <w:p w14:paraId="7A4901C1" w14:textId="5E6CFD89" w:rsidR="001F3DE6" w:rsidRPr="00DB4CA2" w:rsidRDefault="006D7DEE" w:rsidP="006D7DEE">
      <w:pPr>
        <w:pStyle w:val="Cmsor1"/>
      </w:pPr>
      <w:r w:rsidRPr="00DB4CA2">
        <w:t>Testing and evaluation</w:t>
      </w:r>
    </w:p>
    <w:p w14:paraId="5AD7B542" w14:textId="77777777" w:rsidR="001F3DE6" w:rsidRPr="00DB4CA2" w:rsidRDefault="001F3DE6" w:rsidP="001F3DE6">
      <w:pPr>
        <w:pStyle w:val="Text"/>
      </w:pPr>
    </w:p>
    <w:p w14:paraId="388FB89E" w14:textId="2809B131" w:rsidR="001F3DE6" w:rsidRPr="00DB4CA2" w:rsidRDefault="3CC09A9B" w:rsidP="4524D703">
      <w:pPr>
        <w:pStyle w:val="Text"/>
        <w:rPr>
          <w:color w:val="000000" w:themeColor="text1"/>
        </w:rPr>
      </w:pPr>
      <w:r w:rsidRPr="00DB4CA2">
        <w:rPr>
          <w:rFonts w:ascii="system-ui" w:eastAsia="system-ui" w:hAnsi="system-ui" w:cs="system-ui"/>
          <w:color w:val="000000" w:themeColor="text1"/>
        </w:rPr>
        <w:t>T</w:t>
      </w:r>
      <w:r w:rsidR="05F18F08" w:rsidRPr="00DB4CA2">
        <w:rPr>
          <w:rFonts w:ascii="system-ui" w:eastAsia="system-ui" w:hAnsi="system-ui" w:cs="system-ui"/>
          <w:color w:val="000000" w:themeColor="text1"/>
        </w:rPr>
        <w:t>esting primarily involves evaluating the trained model's performance on a separate test dataset that the model has not seen during training.</w:t>
      </w:r>
      <w:r w:rsidR="05F18F08" w:rsidRPr="00DB4CA2">
        <w:rPr>
          <w:color w:val="000000" w:themeColor="text1"/>
        </w:rPr>
        <w:t xml:space="preserve"> </w:t>
      </w:r>
      <w:r w:rsidR="001F3DE6" w:rsidRPr="00DB4CA2">
        <w:br/>
      </w:r>
      <w:r w:rsidR="48636881" w:rsidRPr="00DB4CA2">
        <w:rPr>
          <w:rFonts w:ascii="system-ui" w:eastAsia="system-ui" w:hAnsi="system-ui" w:cs="system-ui"/>
          <w:color w:val="000000" w:themeColor="text1"/>
        </w:rPr>
        <w:t>We divided our dataset into training, validation, and testing sets, maintaining an industry-standard approach to prevent data leakage and overfitting. The division was done with a</w:t>
      </w:r>
      <w:r w:rsidR="1C130D34" w:rsidRPr="00DB4CA2">
        <w:rPr>
          <w:rFonts w:ascii="system-ui" w:eastAsia="system-ui" w:hAnsi="system-ui" w:cs="system-ui"/>
          <w:color w:val="000000" w:themeColor="text1"/>
        </w:rPr>
        <w:t>n</w:t>
      </w:r>
      <w:r w:rsidR="48636881" w:rsidRPr="00DB4CA2">
        <w:rPr>
          <w:rFonts w:ascii="system-ui" w:eastAsia="system-ui" w:hAnsi="system-ui" w:cs="system-ui"/>
          <w:color w:val="000000" w:themeColor="text1"/>
        </w:rPr>
        <w:t xml:space="preserve"> 80-10-10 split</w:t>
      </w:r>
      <w:r w:rsidR="0DE85AAA" w:rsidRPr="00DB4CA2">
        <w:rPr>
          <w:rFonts w:ascii="system-ui" w:eastAsia="system-ui" w:hAnsi="system-ui" w:cs="system-ui"/>
          <w:color w:val="000000" w:themeColor="text1"/>
        </w:rPr>
        <w:t xml:space="preserve">, using </w:t>
      </w:r>
      <w:r w:rsidR="0DE85AAA" w:rsidRPr="00DB4CA2">
        <w:rPr>
          <w:rFonts w:ascii="Ubuntu Mono" w:eastAsia="Ubuntu Mono" w:hAnsi="Ubuntu Mono" w:cs="Ubuntu Mono"/>
          <w:b/>
          <w:bCs/>
          <w:color w:val="000000" w:themeColor="text1"/>
        </w:rPr>
        <w:t>train_test_split</w:t>
      </w:r>
      <w:r w:rsidR="48636881" w:rsidRPr="00DB4CA2">
        <w:rPr>
          <w:rFonts w:ascii="system-ui" w:eastAsia="system-ui" w:hAnsi="system-ui" w:cs="system-ui"/>
          <w:color w:val="000000" w:themeColor="text1"/>
        </w:rPr>
        <w:t xml:space="preserve"> with 80% for training, 10% for validation during the hyperparameter tuning phase, and the remaining 10% reserved for testing.</w:t>
      </w:r>
    </w:p>
    <w:p w14:paraId="2E2F0360" w14:textId="0FD70538" w:rsidR="001F3DE6" w:rsidRPr="00DB4CA2" w:rsidRDefault="001F3DE6" w:rsidP="4524D703">
      <w:pPr>
        <w:pStyle w:val="Text"/>
        <w:ind w:firstLine="0"/>
        <w:rPr>
          <w:rFonts w:ascii="system-ui" w:eastAsia="system-ui" w:hAnsi="system-ui" w:cs="system-ui"/>
          <w:color w:val="000000" w:themeColor="text1"/>
        </w:rPr>
      </w:pPr>
    </w:p>
    <w:p w14:paraId="61D882F9" w14:textId="08D6BC67" w:rsidR="001F3DE6" w:rsidRPr="00DB4CA2" w:rsidRDefault="144EF10E" w:rsidP="4524D703">
      <w:pPr>
        <w:pStyle w:val="Text"/>
        <w:ind w:firstLine="0"/>
        <w:rPr>
          <w:color w:val="000000" w:themeColor="text1"/>
        </w:rPr>
      </w:pPr>
      <w:r w:rsidRPr="00DB4CA2">
        <w:rPr>
          <w:rFonts w:ascii="system-ui" w:eastAsia="system-ui" w:hAnsi="system-ui" w:cs="system-ui"/>
          <w:color w:val="000000" w:themeColor="text1"/>
        </w:rPr>
        <w:lastRenderedPageBreak/>
        <w:t xml:space="preserve"> So the model is trained on one set of data (</w:t>
      </w:r>
      <w:r w:rsidRPr="00DB4CA2">
        <w:rPr>
          <w:rFonts w:ascii="Ubuntu Mono" w:eastAsia="Ubuntu Mono" w:hAnsi="Ubuntu Mono" w:cs="Ubuntu Mono"/>
          <w:b/>
          <w:bCs/>
          <w:color w:val="000000" w:themeColor="text1"/>
        </w:rPr>
        <w:t>X_train</w:t>
      </w:r>
      <w:r w:rsidRPr="00DB4CA2">
        <w:rPr>
          <w:rFonts w:ascii="system-ui" w:eastAsia="system-ui" w:hAnsi="system-ui" w:cs="system-ui"/>
          <w:color w:val="000000" w:themeColor="text1"/>
        </w:rPr>
        <w:t xml:space="preserve">, </w:t>
      </w:r>
      <w:r w:rsidRPr="00DB4CA2">
        <w:rPr>
          <w:rFonts w:ascii="Ubuntu Mono" w:eastAsia="Ubuntu Mono" w:hAnsi="Ubuntu Mono" w:cs="Ubuntu Mono"/>
          <w:b/>
          <w:bCs/>
          <w:color w:val="000000" w:themeColor="text1"/>
        </w:rPr>
        <w:t>y_train</w:t>
      </w:r>
      <w:r w:rsidRPr="00DB4CA2">
        <w:rPr>
          <w:rFonts w:ascii="system-ui" w:eastAsia="system-ui" w:hAnsi="system-ui" w:cs="system-ui"/>
          <w:color w:val="000000" w:themeColor="text1"/>
        </w:rPr>
        <w:t xml:space="preserve">), the hyperparameters and stopping criteria are tuned on another (the validation set, </w:t>
      </w:r>
      <w:r w:rsidRPr="00DB4CA2">
        <w:rPr>
          <w:rFonts w:ascii="Ubuntu Mono" w:eastAsia="Ubuntu Mono" w:hAnsi="Ubuntu Mono" w:cs="Ubuntu Mono"/>
          <w:b/>
          <w:bCs/>
          <w:color w:val="000000" w:themeColor="text1"/>
        </w:rPr>
        <w:t>X_val</w:t>
      </w:r>
      <w:r w:rsidRPr="00DB4CA2">
        <w:rPr>
          <w:rFonts w:ascii="system-ui" w:eastAsia="system-ui" w:hAnsi="system-ui" w:cs="system-ui"/>
          <w:color w:val="000000" w:themeColor="text1"/>
        </w:rPr>
        <w:t xml:space="preserve">, </w:t>
      </w:r>
      <w:r w:rsidRPr="00DB4CA2">
        <w:rPr>
          <w:rFonts w:ascii="Ubuntu Mono" w:eastAsia="Ubuntu Mono" w:hAnsi="Ubuntu Mono" w:cs="Ubuntu Mono"/>
          <w:b/>
          <w:bCs/>
          <w:color w:val="000000" w:themeColor="text1"/>
        </w:rPr>
        <w:t>y_val</w:t>
      </w:r>
      <w:r w:rsidRPr="00DB4CA2">
        <w:rPr>
          <w:rFonts w:ascii="system-ui" w:eastAsia="system-ui" w:hAnsi="system-ui" w:cs="system-ui"/>
          <w:color w:val="000000" w:themeColor="text1"/>
        </w:rPr>
        <w:t>), and the final evaluation is done on a third, completely unseen set of data (</w:t>
      </w:r>
      <w:r w:rsidRPr="00DB4CA2">
        <w:rPr>
          <w:rFonts w:ascii="Ubuntu Mono" w:eastAsia="Ubuntu Mono" w:hAnsi="Ubuntu Mono" w:cs="Ubuntu Mono"/>
          <w:b/>
          <w:bCs/>
          <w:color w:val="000000" w:themeColor="text1"/>
        </w:rPr>
        <w:t>X_test</w:t>
      </w:r>
      <w:r w:rsidRPr="00DB4CA2">
        <w:rPr>
          <w:rFonts w:ascii="system-ui" w:eastAsia="system-ui" w:hAnsi="system-ui" w:cs="system-ui"/>
          <w:color w:val="000000" w:themeColor="text1"/>
        </w:rPr>
        <w:t xml:space="preserve">, </w:t>
      </w:r>
      <w:r w:rsidRPr="00DB4CA2">
        <w:rPr>
          <w:rFonts w:ascii="Ubuntu Mono" w:eastAsia="Ubuntu Mono" w:hAnsi="Ubuntu Mono" w:cs="Ubuntu Mono"/>
          <w:b/>
          <w:bCs/>
          <w:color w:val="000000" w:themeColor="text1"/>
        </w:rPr>
        <w:t>y_test</w:t>
      </w:r>
      <w:r w:rsidRPr="00DB4CA2">
        <w:rPr>
          <w:rFonts w:ascii="system-ui" w:eastAsia="system-ui" w:hAnsi="system-ui" w:cs="system-ui"/>
          <w:color w:val="000000" w:themeColor="text1"/>
        </w:rPr>
        <w:t>).</w:t>
      </w:r>
    </w:p>
    <w:p w14:paraId="4700EC12" w14:textId="2B386CAE" w:rsidR="675BF431" w:rsidRPr="00DB4CA2" w:rsidRDefault="675BF431" w:rsidP="4524D703">
      <w:pPr>
        <w:pStyle w:val="Text"/>
        <w:rPr>
          <w:color w:val="000000" w:themeColor="text1"/>
        </w:rPr>
      </w:pPr>
      <w:r w:rsidRPr="00DB4CA2">
        <w:rPr>
          <w:rFonts w:ascii="system-ui" w:eastAsia="system-ui" w:hAnsi="system-ui" w:cs="system-ui"/>
          <w:color w:val="000000" w:themeColor="text1"/>
        </w:rPr>
        <w:t>To gauge the predictive accuracy of our model, we employed the Mean Absolute Error (MAE).</w:t>
      </w:r>
      <w:r w:rsidR="252FD935" w:rsidRPr="00DB4CA2">
        <w:rPr>
          <w:rFonts w:ascii="system-ui" w:eastAsia="system-ui" w:hAnsi="system-ui" w:cs="system-ui"/>
          <w:color w:val="000000" w:themeColor="text1"/>
        </w:rPr>
        <w:t xml:space="preserve"> The MAE is a measure of how close the model's predictions are to the actual outcomes. If there's a pre-saved model (</w:t>
      </w:r>
      <w:r w:rsidR="252FD935" w:rsidRPr="00DB4CA2">
        <w:rPr>
          <w:rFonts w:ascii="Ubuntu Mono" w:eastAsia="Ubuntu Mono" w:hAnsi="Ubuntu Mono" w:cs="Ubuntu Mono"/>
          <w:b/>
          <w:bCs/>
          <w:color w:val="000000" w:themeColor="text1"/>
        </w:rPr>
        <w:t>best_model.h5</w:t>
      </w:r>
      <w:r w:rsidR="252FD935" w:rsidRPr="00DB4CA2">
        <w:rPr>
          <w:rFonts w:ascii="system-ui" w:eastAsia="system-ui" w:hAnsi="system-ui" w:cs="system-ui"/>
          <w:color w:val="000000" w:themeColor="text1"/>
        </w:rPr>
        <w:t>), the code checks whether the newly trained model performs better on the test set in terms of MAE. If the new model is better, it replaces the old one; otherwise, the old model is retained.</w:t>
      </w:r>
    </w:p>
    <w:p w14:paraId="722DF1E9" w14:textId="445A3653" w:rsidR="675BF431" w:rsidRPr="00DB4CA2" w:rsidRDefault="675BF431" w:rsidP="4524D703">
      <w:pPr>
        <w:pStyle w:val="Text"/>
        <w:rPr>
          <w:rFonts w:ascii="system-ui" w:eastAsia="system-ui" w:hAnsi="system-ui" w:cs="system-ui"/>
          <w:color w:val="000000" w:themeColor="text1"/>
        </w:rPr>
      </w:pPr>
      <w:r w:rsidRPr="00DB4CA2">
        <w:rPr>
          <w:rFonts w:ascii="system-ui" w:eastAsia="system-ui" w:hAnsi="system-ui" w:cs="system-ui"/>
          <w:color w:val="000000" w:themeColor="text1"/>
        </w:rPr>
        <w:t>Our model's performance on the test set yielded an MAE of 6.396504988239148, implying that the predictions were, on average, approximately 6.4</w:t>
      </w:r>
      <w:r w:rsidR="00DB4CA2">
        <w:rPr>
          <w:rFonts w:ascii="system-ui" w:eastAsia="system-ui" w:hAnsi="system-ui" w:cs="system-ui"/>
          <w:color w:val="000000" w:themeColor="text1"/>
        </w:rPr>
        <w:t>.</w:t>
      </w:r>
    </w:p>
    <w:p w14:paraId="28AC7532" w14:textId="58DDFC50" w:rsidR="21DF62A3" w:rsidRPr="00DB4CA2" w:rsidRDefault="00DB4CA2" w:rsidP="4524D703">
      <w:pPr>
        <w:pStyle w:val="Text"/>
        <w:rPr>
          <w:color w:val="000000" w:themeColor="text1"/>
        </w:rPr>
      </w:pPr>
      <w:r>
        <w:rPr>
          <w:rFonts w:ascii="system-ui" w:eastAsia="system-ui" w:hAnsi="system-ui" w:cs="system-ui"/>
          <w:color w:val="000000" w:themeColor="text1"/>
        </w:rPr>
        <w:t>T</w:t>
      </w:r>
      <w:r w:rsidR="21DF62A3" w:rsidRPr="00DB4CA2">
        <w:rPr>
          <w:rFonts w:ascii="system-ui" w:eastAsia="system-ui" w:hAnsi="system-ui" w:cs="system-ui"/>
          <w:color w:val="000000" w:themeColor="text1"/>
        </w:rPr>
        <w:t xml:space="preserve">he presence of missing values in key features like </w:t>
      </w:r>
      <w:r w:rsidR="21DF62A3" w:rsidRPr="00DB4CA2">
        <w:rPr>
          <w:rFonts w:ascii="Ubuntu Mono" w:eastAsia="Ubuntu Mono" w:hAnsi="Ubuntu Mono" w:cs="Ubuntu Mono"/>
          <w:b/>
          <w:bCs/>
          <w:color w:val="000000" w:themeColor="text1"/>
        </w:rPr>
        <w:t>far_price</w:t>
      </w:r>
      <w:r w:rsidR="21DF62A3" w:rsidRPr="00DB4CA2">
        <w:rPr>
          <w:rFonts w:ascii="system-ui" w:eastAsia="system-ui" w:hAnsi="system-ui" w:cs="system-ui"/>
          <w:color w:val="000000" w:themeColor="text1"/>
        </w:rPr>
        <w:t xml:space="preserve"> and </w:t>
      </w:r>
      <w:r w:rsidR="21DF62A3" w:rsidRPr="00DB4CA2">
        <w:rPr>
          <w:rFonts w:ascii="Ubuntu Mono" w:eastAsia="Ubuntu Mono" w:hAnsi="Ubuntu Mono" w:cs="Ubuntu Mono"/>
          <w:b/>
          <w:bCs/>
          <w:color w:val="000000" w:themeColor="text1"/>
        </w:rPr>
        <w:t>near_price</w:t>
      </w:r>
      <w:r w:rsidR="21DF62A3" w:rsidRPr="00DB4CA2">
        <w:rPr>
          <w:rFonts w:ascii="system-ui" w:eastAsia="system-ui" w:hAnsi="system-ui" w:cs="system-ui"/>
          <w:color w:val="000000" w:themeColor="text1"/>
        </w:rPr>
        <w:t xml:space="preserve"> posed a significant challenge. We addressed this by predicting these missing values using XGBoost</w:t>
      </w:r>
      <w:r w:rsidR="29BCBBE3" w:rsidRPr="00DB4CA2">
        <w:rPr>
          <w:rFonts w:ascii="system-ui" w:eastAsia="system-ui" w:hAnsi="system-ui" w:cs="system-ui"/>
          <w:color w:val="000000" w:themeColor="text1"/>
        </w:rPr>
        <w:t>.</w:t>
      </w:r>
    </w:p>
    <w:p w14:paraId="7B98F318" w14:textId="4D7F6260" w:rsidR="4524D703" w:rsidRPr="00DB4CA2" w:rsidRDefault="4524D703" w:rsidP="4524D703">
      <w:pPr>
        <w:pStyle w:val="Text"/>
        <w:rPr>
          <w:rFonts w:ascii="system-ui" w:eastAsia="system-ui" w:hAnsi="system-ui" w:cs="system-ui"/>
          <w:color w:val="000000" w:themeColor="text1"/>
          <w:sz w:val="24"/>
          <w:szCs w:val="24"/>
        </w:rPr>
      </w:pPr>
    </w:p>
    <w:p w14:paraId="5C478622" w14:textId="4BB08FF1" w:rsidR="4524D703" w:rsidRPr="00DB4CA2" w:rsidRDefault="4524D703" w:rsidP="4524D703">
      <w:pPr>
        <w:pStyle w:val="Text"/>
        <w:rPr>
          <w:rFonts w:ascii="system-ui" w:eastAsia="system-ui" w:hAnsi="system-ui" w:cs="system-ui"/>
          <w:color w:val="D1D5DB"/>
          <w:sz w:val="24"/>
          <w:szCs w:val="24"/>
        </w:rPr>
      </w:pPr>
    </w:p>
    <w:p w14:paraId="212BD150" w14:textId="104C99BD" w:rsidR="006D7DEE" w:rsidRPr="00DB4CA2" w:rsidRDefault="006D7DEE" w:rsidP="006D7DEE">
      <w:pPr>
        <w:pStyle w:val="Cmsor1"/>
      </w:pPr>
      <w:r w:rsidRPr="00DB4CA2">
        <w:t>Summary</w:t>
      </w:r>
    </w:p>
    <w:p w14:paraId="3F959BCD" w14:textId="77777777" w:rsidR="006D7DEE" w:rsidRPr="00DB4CA2" w:rsidRDefault="006D7DEE" w:rsidP="006D7DEE"/>
    <w:p w14:paraId="33A6C866" w14:textId="4094880C" w:rsidR="00E843C3" w:rsidRDefault="006D7DEE" w:rsidP="00E843C3">
      <w:pPr>
        <w:pStyle w:val="Text"/>
      </w:pPr>
      <w:r w:rsidRPr="00DB4CA2">
        <w:t xml:space="preserve">This paper outlines efforts in Optiver's stock prediction competition, using deep learning. The dataset comprises Nasdaq order/trading book entries, with a focus on predicting closing price movements. Challenges include NaN values, hyperparameter tuning with TensorFlow/Keras. The neural network architecture incorporates dropout layers and early stopping. </w:t>
      </w:r>
    </w:p>
    <w:p w14:paraId="1D33FFE4" w14:textId="77777777" w:rsidR="00E843C3" w:rsidRDefault="00E843C3">
      <w:r>
        <w:br w:type="page"/>
      </w:r>
    </w:p>
    <w:p w14:paraId="14634D2E" w14:textId="40466715" w:rsidR="00E843C3" w:rsidRDefault="00E843C3" w:rsidP="00E843C3">
      <w:pPr>
        <w:pStyle w:val="Cmsor1"/>
      </w:pPr>
      <w:r>
        <w:lastRenderedPageBreak/>
        <w:t>Reference(s)</w:t>
      </w:r>
    </w:p>
    <w:p w14:paraId="6D45339A" w14:textId="26404E71" w:rsidR="00E843C3" w:rsidRDefault="00E843C3" w:rsidP="00E843C3"/>
    <w:p w14:paraId="0C0DF948" w14:textId="6DC464DC" w:rsidR="00E843C3" w:rsidRDefault="00E843C3" w:rsidP="00E843C3">
      <w:r>
        <w:t>[1] Optiver, Trading at the Close Introduction, kaggle.com, 2023.12.12</w:t>
      </w:r>
    </w:p>
    <w:p w14:paraId="225E326D" w14:textId="3DD55723" w:rsidR="00E843C3" w:rsidRPr="00E843C3" w:rsidRDefault="00E843C3" w:rsidP="00E843C3">
      <w:r w:rsidRPr="00E843C3">
        <w:t>https://www.kaggle.com/code/tomforbes/optiver-trading-at-the-close-introduction</w:t>
      </w:r>
    </w:p>
    <w:p w14:paraId="4696110E" w14:textId="77777777" w:rsidR="0037551B" w:rsidRPr="00CD684F" w:rsidRDefault="0037551B" w:rsidP="001B2686">
      <w:pPr>
        <w:pStyle w:val="FigureCaption"/>
        <w:rPr>
          <w:sz w:val="20"/>
          <w:szCs w:val="20"/>
        </w:rPr>
      </w:pPr>
    </w:p>
    <w:sectPr w:rsidR="0037551B" w:rsidRPr="00CD684F" w:rsidSect="00143F2E">
      <w:head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62623" w14:textId="77777777" w:rsidR="00AB5033" w:rsidRDefault="00AB5033">
      <w:r>
        <w:separator/>
      </w:r>
    </w:p>
  </w:endnote>
  <w:endnote w:type="continuationSeparator" w:id="0">
    <w:p w14:paraId="55DF8B83" w14:textId="77777777" w:rsidR="00AB5033" w:rsidRDefault="00AB5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system-ui">
    <w:altName w:val="Times New Roman"/>
    <w:panose1 w:val="00000000000000000000"/>
    <w:charset w:val="00"/>
    <w:family w:val="roman"/>
    <w:notTrueType/>
    <w:pitch w:val="default"/>
  </w:font>
  <w:font w:name="Ubuntu Mono">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97734" w14:textId="77777777" w:rsidR="00AB5033" w:rsidRDefault="00AB5033"/>
  </w:footnote>
  <w:footnote w:type="continuationSeparator" w:id="0">
    <w:p w14:paraId="0946A3B8" w14:textId="77777777" w:rsidR="00AB5033" w:rsidRDefault="00AB50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BB52F" w14:textId="54B32F25" w:rsidR="007530A3" w:rsidRDefault="007530A3">
    <w:pPr>
      <w:framePr w:wrap="auto" w:vAnchor="text" w:hAnchor="margin" w:xAlign="right" w:y="1"/>
    </w:pPr>
    <w:r>
      <w:fldChar w:fldCharType="begin"/>
    </w:r>
    <w:r>
      <w:instrText xml:space="preserve">PAGE  </w:instrText>
    </w:r>
    <w:r>
      <w:fldChar w:fldCharType="separate"/>
    </w:r>
    <w:r w:rsidR="00EF0874">
      <w:rPr>
        <w:noProof/>
      </w:rPr>
      <w:t>2</w:t>
    </w:r>
    <w:r>
      <w:fldChar w:fldCharType="end"/>
    </w:r>
  </w:p>
  <w:p w14:paraId="4251DC03"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56A6D"/>
    <w:rsid w:val="000A0C2F"/>
    <w:rsid w:val="000A168B"/>
    <w:rsid w:val="000D2BDE"/>
    <w:rsid w:val="00104BB0"/>
    <w:rsid w:val="001055A4"/>
    <w:rsid w:val="0010794E"/>
    <w:rsid w:val="00113F26"/>
    <w:rsid w:val="0013354F"/>
    <w:rsid w:val="00143F2E"/>
    <w:rsid w:val="00144E72"/>
    <w:rsid w:val="00166F25"/>
    <w:rsid w:val="001768FF"/>
    <w:rsid w:val="00187A04"/>
    <w:rsid w:val="001A60B1"/>
    <w:rsid w:val="001B2686"/>
    <w:rsid w:val="001B36B1"/>
    <w:rsid w:val="001E7B7A"/>
    <w:rsid w:val="001F3DE6"/>
    <w:rsid w:val="001F4C5C"/>
    <w:rsid w:val="00204478"/>
    <w:rsid w:val="00214E2E"/>
    <w:rsid w:val="00216141"/>
    <w:rsid w:val="00217186"/>
    <w:rsid w:val="00223493"/>
    <w:rsid w:val="002434A1"/>
    <w:rsid w:val="00263943"/>
    <w:rsid w:val="0026479D"/>
    <w:rsid w:val="00267B35"/>
    <w:rsid w:val="002E1F95"/>
    <w:rsid w:val="002E3C38"/>
    <w:rsid w:val="002F1A23"/>
    <w:rsid w:val="002F7910"/>
    <w:rsid w:val="00314F82"/>
    <w:rsid w:val="00321309"/>
    <w:rsid w:val="003427CE"/>
    <w:rsid w:val="00342BE1"/>
    <w:rsid w:val="003461E8"/>
    <w:rsid w:val="00360269"/>
    <w:rsid w:val="0037014A"/>
    <w:rsid w:val="0037551B"/>
    <w:rsid w:val="00392DBA"/>
    <w:rsid w:val="003C3322"/>
    <w:rsid w:val="003C68C2"/>
    <w:rsid w:val="003D1EBF"/>
    <w:rsid w:val="003D4CAE"/>
    <w:rsid w:val="003F1264"/>
    <w:rsid w:val="003F26BD"/>
    <w:rsid w:val="003F4A11"/>
    <w:rsid w:val="003F50CF"/>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52DA4"/>
    <w:rsid w:val="00567A70"/>
    <w:rsid w:val="005755CD"/>
    <w:rsid w:val="005A2A15"/>
    <w:rsid w:val="005C6EA6"/>
    <w:rsid w:val="005D1B15"/>
    <w:rsid w:val="005D2824"/>
    <w:rsid w:val="005D4F1A"/>
    <w:rsid w:val="005D72BB"/>
    <w:rsid w:val="005E692F"/>
    <w:rsid w:val="0062114B"/>
    <w:rsid w:val="00623698"/>
    <w:rsid w:val="00625E96"/>
    <w:rsid w:val="006476FB"/>
    <w:rsid w:val="00647C09"/>
    <w:rsid w:val="00651F2C"/>
    <w:rsid w:val="00677C22"/>
    <w:rsid w:val="00685D0E"/>
    <w:rsid w:val="00693D5D"/>
    <w:rsid w:val="006B1862"/>
    <w:rsid w:val="006B7F03"/>
    <w:rsid w:val="006C7307"/>
    <w:rsid w:val="006D7DEE"/>
    <w:rsid w:val="00725B45"/>
    <w:rsid w:val="0073088B"/>
    <w:rsid w:val="00735879"/>
    <w:rsid w:val="007530A3"/>
    <w:rsid w:val="0076355A"/>
    <w:rsid w:val="007707AB"/>
    <w:rsid w:val="007A7D60"/>
    <w:rsid w:val="007B6A3F"/>
    <w:rsid w:val="007C081B"/>
    <w:rsid w:val="007C4336"/>
    <w:rsid w:val="007E7CF1"/>
    <w:rsid w:val="007F1AFE"/>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21997"/>
    <w:rsid w:val="00991583"/>
    <w:rsid w:val="009A1F6E"/>
    <w:rsid w:val="009C7D17"/>
    <w:rsid w:val="009D666C"/>
    <w:rsid w:val="009E484E"/>
    <w:rsid w:val="009E52D0"/>
    <w:rsid w:val="009F40FB"/>
    <w:rsid w:val="009F4B45"/>
    <w:rsid w:val="00A22FCB"/>
    <w:rsid w:val="00A24CDA"/>
    <w:rsid w:val="00A25B3B"/>
    <w:rsid w:val="00A40127"/>
    <w:rsid w:val="00A472F1"/>
    <w:rsid w:val="00A5237D"/>
    <w:rsid w:val="00A554A3"/>
    <w:rsid w:val="00A758EA"/>
    <w:rsid w:val="00A91937"/>
    <w:rsid w:val="00A9434E"/>
    <w:rsid w:val="00A95C50"/>
    <w:rsid w:val="00AA21A6"/>
    <w:rsid w:val="00AB5033"/>
    <w:rsid w:val="00AB79A6"/>
    <w:rsid w:val="00AC4850"/>
    <w:rsid w:val="00B16DB5"/>
    <w:rsid w:val="00B23D34"/>
    <w:rsid w:val="00B47B59"/>
    <w:rsid w:val="00B53F81"/>
    <w:rsid w:val="00B56C2B"/>
    <w:rsid w:val="00B65BD3"/>
    <w:rsid w:val="00B70469"/>
    <w:rsid w:val="00B72DD8"/>
    <w:rsid w:val="00B72E09"/>
    <w:rsid w:val="00BC3FE6"/>
    <w:rsid w:val="00BF0C69"/>
    <w:rsid w:val="00BF629B"/>
    <w:rsid w:val="00BF655C"/>
    <w:rsid w:val="00C04A43"/>
    <w:rsid w:val="00C075EF"/>
    <w:rsid w:val="00C11E83"/>
    <w:rsid w:val="00C2378A"/>
    <w:rsid w:val="00C304AE"/>
    <w:rsid w:val="00C378A1"/>
    <w:rsid w:val="00C621D6"/>
    <w:rsid w:val="00C63016"/>
    <w:rsid w:val="00C70A6B"/>
    <w:rsid w:val="00C75907"/>
    <w:rsid w:val="00C82D86"/>
    <w:rsid w:val="00C907C9"/>
    <w:rsid w:val="00C94E6B"/>
    <w:rsid w:val="00CB4B8D"/>
    <w:rsid w:val="00CC0DDA"/>
    <w:rsid w:val="00CD684F"/>
    <w:rsid w:val="00CE41D9"/>
    <w:rsid w:val="00D06623"/>
    <w:rsid w:val="00D14C6B"/>
    <w:rsid w:val="00D5536F"/>
    <w:rsid w:val="00D56935"/>
    <w:rsid w:val="00D716BA"/>
    <w:rsid w:val="00D758C6"/>
    <w:rsid w:val="00D7612F"/>
    <w:rsid w:val="00D90C10"/>
    <w:rsid w:val="00D92E96"/>
    <w:rsid w:val="00DA258C"/>
    <w:rsid w:val="00DA4345"/>
    <w:rsid w:val="00DA70E8"/>
    <w:rsid w:val="00DB4CA2"/>
    <w:rsid w:val="00DC3A49"/>
    <w:rsid w:val="00DE07FA"/>
    <w:rsid w:val="00DE20DB"/>
    <w:rsid w:val="00DF2DDE"/>
    <w:rsid w:val="00DF77C8"/>
    <w:rsid w:val="00E01667"/>
    <w:rsid w:val="00E1630A"/>
    <w:rsid w:val="00E36209"/>
    <w:rsid w:val="00E37AF9"/>
    <w:rsid w:val="00E420BB"/>
    <w:rsid w:val="00E50DF6"/>
    <w:rsid w:val="00E6336D"/>
    <w:rsid w:val="00E6366C"/>
    <w:rsid w:val="00E843C3"/>
    <w:rsid w:val="00E85916"/>
    <w:rsid w:val="00E965C5"/>
    <w:rsid w:val="00E96A3A"/>
    <w:rsid w:val="00E97402"/>
    <w:rsid w:val="00E97B99"/>
    <w:rsid w:val="00EB2E9D"/>
    <w:rsid w:val="00ED1E14"/>
    <w:rsid w:val="00EE6FFC"/>
    <w:rsid w:val="00EF0874"/>
    <w:rsid w:val="00EF10AC"/>
    <w:rsid w:val="00EF4701"/>
    <w:rsid w:val="00EF564E"/>
    <w:rsid w:val="00F22198"/>
    <w:rsid w:val="00F33D49"/>
    <w:rsid w:val="00F3481E"/>
    <w:rsid w:val="00F577F6"/>
    <w:rsid w:val="00F65266"/>
    <w:rsid w:val="00F751E1"/>
    <w:rsid w:val="00F81933"/>
    <w:rsid w:val="00F932B6"/>
    <w:rsid w:val="00FB1E85"/>
    <w:rsid w:val="00FC0B7B"/>
    <w:rsid w:val="00FD347F"/>
    <w:rsid w:val="00FF0BFA"/>
    <w:rsid w:val="00FF1646"/>
    <w:rsid w:val="05F18F08"/>
    <w:rsid w:val="0D78A898"/>
    <w:rsid w:val="0DE85AAA"/>
    <w:rsid w:val="144EF10E"/>
    <w:rsid w:val="1B5C66D3"/>
    <w:rsid w:val="1C130D34"/>
    <w:rsid w:val="21DF62A3"/>
    <w:rsid w:val="252FD935"/>
    <w:rsid w:val="29BCBBE3"/>
    <w:rsid w:val="39CA2AEF"/>
    <w:rsid w:val="3A4BC6A0"/>
    <w:rsid w:val="3CC09A9B"/>
    <w:rsid w:val="4524D703"/>
    <w:rsid w:val="45F5272E"/>
    <w:rsid w:val="48636881"/>
    <w:rsid w:val="542526D3"/>
    <w:rsid w:val="662D2586"/>
    <w:rsid w:val="675BF431"/>
    <w:rsid w:val="6B70BA1A"/>
    <w:rsid w:val="6BD343B9"/>
    <w:rsid w:val="6D0C8A7B"/>
    <w:rsid w:val="6DDF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723117"/>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pPr>
      <w:keepNext/>
      <w:numPr>
        <w:numId w:val="1"/>
      </w:numPr>
      <w:spacing w:before="240" w:after="80"/>
      <w:jc w:val="center"/>
      <w:outlineLvl w:val="0"/>
    </w:pPr>
    <w:rPr>
      <w:smallCaps/>
      <w:kern w:val="28"/>
    </w:rPr>
  </w:style>
  <w:style w:type="paragraph" w:styleId="Cmsor2">
    <w:name w:val="heading 2"/>
    <w:basedOn w:val="Norml"/>
    <w:next w:val="Norml"/>
    <w:link w:val="Cmsor2Char"/>
    <w:uiPriority w:val="9"/>
    <w:qFormat/>
    <w:pPr>
      <w:keepNext/>
      <w:numPr>
        <w:ilvl w:val="1"/>
        <w:numId w:val="1"/>
      </w:numPr>
      <w:spacing w:before="120" w:after="60"/>
      <w:outlineLvl w:val="1"/>
    </w:pPr>
    <w:rPr>
      <w:i/>
      <w:iCs/>
    </w:rPr>
  </w:style>
  <w:style w:type="paragraph" w:styleId="Cmsor3">
    <w:name w:val="heading 3"/>
    <w:basedOn w:val="Norml"/>
    <w:next w:val="Norml"/>
    <w:uiPriority w:val="9"/>
    <w:qFormat/>
    <w:pPr>
      <w:keepNext/>
      <w:numPr>
        <w:ilvl w:val="2"/>
        <w:numId w:val="1"/>
      </w:numPr>
      <w:outlineLvl w:val="2"/>
    </w:pPr>
    <w:rPr>
      <w:i/>
      <w:iCs/>
    </w:rPr>
  </w:style>
  <w:style w:type="paragraph" w:styleId="Cmsor4">
    <w:name w:val="heading 4"/>
    <w:basedOn w:val="Norml"/>
    <w:next w:val="Norml"/>
    <w:uiPriority w:val="9"/>
    <w:qFormat/>
    <w:pPr>
      <w:keepNext/>
      <w:numPr>
        <w:ilvl w:val="3"/>
        <w:numId w:val="1"/>
      </w:numPr>
      <w:spacing w:before="240" w:after="60"/>
      <w:outlineLvl w:val="3"/>
    </w:pPr>
    <w:rPr>
      <w:i/>
      <w:iCs/>
      <w:sz w:val="18"/>
      <w:szCs w:val="18"/>
    </w:rPr>
  </w:style>
  <w:style w:type="paragraph" w:styleId="Cmsor5">
    <w:name w:val="heading 5"/>
    <w:basedOn w:val="Norml"/>
    <w:next w:val="Norml"/>
    <w:uiPriority w:val="9"/>
    <w:qFormat/>
    <w:pPr>
      <w:numPr>
        <w:ilvl w:val="4"/>
        <w:numId w:val="1"/>
      </w:numPr>
      <w:spacing w:before="240" w:after="60"/>
      <w:outlineLvl w:val="4"/>
    </w:pPr>
    <w:rPr>
      <w:sz w:val="18"/>
      <w:szCs w:val="18"/>
    </w:rPr>
  </w:style>
  <w:style w:type="paragraph" w:styleId="Cmsor6">
    <w:name w:val="heading 6"/>
    <w:basedOn w:val="Norml"/>
    <w:next w:val="Norml"/>
    <w:uiPriority w:val="9"/>
    <w:qFormat/>
    <w:pPr>
      <w:numPr>
        <w:ilvl w:val="5"/>
        <w:numId w:val="1"/>
      </w:numPr>
      <w:spacing w:before="240" w:after="60"/>
      <w:outlineLvl w:val="5"/>
    </w:pPr>
    <w:rPr>
      <w:i/>
      <w:iCs/>
      <w:sz w:val="16"/>
      <w:szCs w:val="16"/>
    </w:rPr>
  </w:style>
  <w:style w:type="paragraph" w:styleId="Cmsor7">
    <w:name w:val="heading 7"/>
    <w:basedOn w:val="Norml"/>
    <w:next w:val="Norml"/>
    <w:uiPriority w:val="9"/>
    <w:qFormat/>
    <w:pPr>
      <w:numPr>
        <w:ilvl w:val="6"/>
        <w:numId w:val="1"/>
      </w:numPr>
      <w:spacing w:before="240" w:after="60"/>
      <w:outlineLvl w:val="6"/>
    </w:pPr>
    <w:rPr>
      <w:sz w:val="16"/>
      <w:szCs w:val="16"/>
    </w:rPr>
  </w:style>
  <w:style w:type="paragraph" w:styleId="Cmsor8">
    <w:name w:val="heading 8"/>
    <w:basedOn w:val="Norml"/>
    <w:next w:val="Norml"/>
    <w:uiPriority w:val="9"/>
    <w:qFormat/>
    <w:pPr>
      <w:numPr>
        <w:ilvl w:val="7"/>
        <w:numId w:val="1"/>
      </w:numPr>
      <w:spacing w:before="240" w:after="60"/>
      <w:outlineLvl w:val="7"/>
    </w:pPr>
    <w:rPr>
      <w:i/>
      <w:iCs/>
      <w:sz w:val="16"/>
      <w:szCs w:val="16"/>
    </w:rPr>
  </w:style>
  <w:style w:type="paragraph" w:styleId="Cmsor9">
    <w:name w:val="heading 9"/>
    <w:basedOn w:val="Norml"/>
    <w:next w:val="Norml"/>
    <w:uiPriority w:val="9"/>
    <w:qFormat/>
    <w:pPr>
      <w:numPr>
        <w:ilvl w:val="8"/>
        <w:numId w:val="1"/>
      </w:numPr>
      <w:spacing w:before="240" w:after="60"/>
      <w:outlineLvl w:val="8"/>
    </w:pPr>
    <w:rPr>
      <w:sz w:val="16"/>
      <w:szCs w:val="1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bstract">
    <w:name w:val="Abstract"/>
    <w:basedOn w:val="Norml"/>
    <w:next w:val="Norml"/>
    <w:pPr>
      <w:spacing w:before="20"/>
      <w:ind w:firstLine="202"/>
      <w:jc w:val="both"/>
    </w:pPr>
    <w:rPr>
      <w:b/>
      <w:bCs/>
      <w:sz w:val="18"/>
      <w:szCs w:val="18"/>
    </w:rPr>
  </w:style>
  <w:style w:type="paragraph" w:customStyle="1" w:styleId="Authors">
    <w:name w:val="Authors"/>
    <w:basedOn w:val="Norml"/>
    <w:next w:val="Norm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Cm">
    <w:name w:val="Title"/>
    <w:basedOn w:val="Norml"/>
    <w:next w:val="Norml"/>
    <w:qFormat/>
    <w:pPr>
      <w:framePr w:w="9360" w:hSpace="187" w:vSpace="187" w:wrap="notBeside" w:vAnchor="text" w:hAnchor="page" w:xAlign="center" w:y="1"/>
      <w:jc w:val="center"/>
    </w:pPr>
    <w:rPr>
      <w:kern w:val="28"/>
      <w:sz w:val="48"/>
      <w:szCs w:val="48"/>
    </w:rPr>
  </w:style>
  <w:style w:type="paragraph" w:styleId="Lbjegyzetszveg">
    <w:name w:val="footnote text"/>
    <w:basedOn w:val="Norml"/>
    <w:link w:val="LbjegyzetszvegChar"/>
    <w:semiHidden/>
    <w:pPr>
      <w:ind w:firstLine="202"/>
      <w:jc w:val="both"/>
    </w:pPr>
    <w:rPr>
      <w:sz w:val="16"/>
      <w:szCs w:val="16"/>
    </w:rPr>
  </w:style>
  <w:style w:type="paragraph" w:customStyle="1" w:styleId="References">
    <w:name w:val="References"/>
    <w:basedOn w:val="Norml"/>
    <w:pPr>
      <w:numPr>
        <w:numId w:val="12"/>
      </w:numPr>
      <w:jc w:val="both"/>
    </w:pPr>
    <w:rPr>
      <w:sz w:val="16"/>
      <w:szCs w:val="16"/>
    </w:rPr>
  </w:style>
  <w:style w:type="paragraph" w:customStyle="1" w:styleId="IndexTerms">
    <w:name w:val="IndexTerms"/>
    <w:basedOn w:val="Norml"/>
    <w:next w:val="Norml"/>
    <w:pPr>
      <w:ind w:firstLine="202"/>
      <w:jc w:val="both"/>
    </w:pPr>
    <w:rPr>
      <w:b/>
      <w:bCs/>
      <w:sz w:val="18"/>
      <w:szCs w:val="18"/>
    </w:rPr>
  </w:style>
  <w:style w:type="character" w:styleId="Lbjegyzet-hivatkozs">
    <w:name w:val="footnote reference"/>
    <w:semiHidden/>
    <w:rPr>
      <w:vertAlign w:val="superscript"/>
    </w:rPr>
  </w:style>
  <w:style w:type="paragraph" w:styleId="llb">
    <w:name w:val="footer"/>
    <w:basedOn w:val="Norml"/>
    <w:link w:val="llbChar"/>
    <w:uiPriority w:val="99"/>
    <w:pPr>
      <w:tabs>
        <w:tab w:val="center" w:pos="4320"/>
        <w:tab w:val="right" w:pos="8640"/>
      </w:tabs>
    </w:pPr>
  </w:style>
  <w:style w:type="paragraph" w:customStyle="1" w:styleId="Text">
    <w:name w:val="Text"/>
    <w:basedOn w:val="Norml"/>
    <w:pPr>
      <w:widowControl w:val="0"/>
      <w:spacing w:line="252" w:lineRule="auto"/>
      <w:ind w:firstLine="202"/>
      <w:jc w:val="both"/>
    </w:pPr>
  </w:style>
  <w:style w:type="paragraph" w:customStyle="1" w:styleId="FigureCaption">
    <w:name w:val="Figure Caption"/>
    <w:basedOn w:val="Norml"/>
    <w:pPr>
      <w:jc w:val="both"/>
    </w:pPr>
    <w:rPr>
      <w:sz w:val="16"/>
      <w:szCs w:val="16"/>
    </w:rPr>
  </w:style>
  <w:style w:type="paragraph" w:customStyle="1" w:styleId="TableTitle">
    <w:name w:val="Table Title"/>
    <w:basedOn w:val="Norml"/>
    <w:pPr>
      <w:jc w:val="center"/>
    </w:pPr>
    <w:rPr>
      <w:smallCaps/>
      <w:sz w:val="16"/>
      <w:szCs w:val="16"/>
    </w:rPr>
  </w:style>
  <w:style w:type="paragraph" w:customStyle="1" w:styleId="ReferenceHead">
    <w:name w:val="Reference Head"/>
    <w:basedOn w:val="Cmsor1"/>
    <w:link w:val="ReferenceHeadChar"/>
    <w:pPr>
      <w:numPr>
        <w:numId w:val="0"/>
      </w:numPr>
    </w:pPr>
  </w:style>
  <w:style w:type="paragraph" w:styleId="lfej">
    <w:name w:val="header"/>
    <w:basedOn w:val="Norml"/>
    <w:pPr>
      <w:tabs>
        <w:tab w:val="center" w:pos="4320"/>
        <w:tab w:val="right" w:pos="8640"/>
      </w:tabs>
    </w:pPr>
  </w:style>
  <w:style w:type="paragraph" w:customStyle="1" w:styleId="Equation">
    <w:name w:val="Equation"/>
    <w:basedOn w:val="Norml"/>
    <w:next w:val="Norml"/>
    <w:pPr>
      <w:widowControl w:val="0"/>
      <w:tabs>
        <w:tab w:val="right" w:pos="5040"/>
      </w:tabs>
      <w:spacing w:line="252" w:lineRule="auto"/>
      <w:jc w:val="both"/>
    </w:pPr>
  </w:style>
  <w:style w:type="character" w:styleId="Hiperhivatkozs">
    <w:name w:val="Hyperlink"/>
    <w:rPr>
      <w:color w:val="0000FF"/>
      <w:u w:val="single"/>
    </w:rPr>
  </w:style>
  <w:style w:type="character" w:styleId="Mrltotthiperhivatkozs">
    <w:name w:val="FollowedHyperlink"/>
    <w:rPr>
      <w:color w:val="800080"/>
      <w:u w:val="single"/>
    </w:rPr>
  </w:style>
  <w:style w:type="paragraph" w:styleId="Szvegtrzsbehzssal">
    <w:name w:val="Body Text Indent"/>
    <w:basedOn w:val="Norml"/>
    <w:link w:val="SzvegtrzsbehzssalChar"/>
    <w:pPr>
      <w:ind w:left="630" w:hanging="630"/>
    </w:pPr>
    <w:rPr>
      <w:szCs w:val="24"/>
    </w:rPr>
  </w:style>
  <w:style w:type="paragraph" w:styleId="Dokumentumtrkp">
    <w:name w:val="Document Map"/>
    <w:basedOn w:val="Norml"/>
    <w:semiHidden/>
    <w:rsid w:val="00DC5FC7"/>
    <w:pPr>
      <w:shd w:val="clear" w:color="auto" w:fill="000080"/>
    </w:pPr>
    <w:rPr>
      <w:rFonts w:ascii="Tahoma" w:hAnsi="Tahoma" w:cs="Tahoma"/>
    </w:rPr>
  </w:style>
  <w:style w:type="paragraph" w:customStyle="1" w:styleId="Pa0">
    <w:name w:val="Pa0"/>
    <w:basedOn w:val="Norml"/>
    <w:next w:val="Norm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uborkszveg">
    <w:name w:val="Balloon Text"/>
    <w:basedOn w:val="Norml"/>
    <w:link w:val="BuborkszvegChar"/>
    <w:rsid w:val="00F33D49"/>
    <w:rPr>
      <w:rFonts w:ascii="Tahoma" w:hAnsi="Tahoma" w:cs="Tahoma"/>
      <w:sz w:val="16"/>
      <w:szCs w:val="16"/>
    </w:rPr>
  </w:style>
  <w:style w:type="character" w:customStyle="1" w:styleId="BuborkszvegChar">
    <w:name w:val="Buborékszöveg Char"/>
    <w:link w:val="Buborkszveg"/>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Cmsor1Char">
    <w:name w:val="Címsor 1 Char"/>
    <w:link w:val="Cmsor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Cmsor2Char">
    <w:name w:val="Címsor 2 Char"/>
    <w:link w:val="Cmsor2"/>
    <w:uiPriority w:val="9"/>
    <w:rsid w:val="001B36B1"/>
    <w:rPr>
      <w:i/>
      <w:iCs/>
    </w:rPr>
  </w:style>
  <w:style w:type="paragraph" w:customStyle="1" w:styleId="TextL-MAG">
    <w:name w:val="Text L-MAG"/>
    <w:basedOn w:val="Norm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llbChar">
    <w:name w:val="Élőláb Char"/>
    <w:basedOn w:val="Bekezdsalapbettpusa"/>
    <w:link w:val="llb"/>
    <w:uiPriority w:val="99"/>
    <w:rsid w:val="00D90C10"/>
  </w:style>
  <w:style w:type="character" w:customStyle="1" w:styleId="LbjegyzetszvegChar">
    <w:name w:val="Lábjegyzetszöveg Char"/>
    <w:link w:val="Lbjegyzetszveg"/>
    <w:semiHidden/>
    <w:rsid w:val="00C075EF"/>
    <w:rPr>
      <w:sz w:val="16"/>
      <w:szCs w:val="16"/>
    </w:rPr>
  </w:style>
  <w:style w:type="character" w:customStyle="1" w:styleId="SzvegtrzsbehzssalChar">
    <w:name w:val="Szövegtörzs behúzással Char"/>
    <w:link w:val="Szvegtrzsbehzssal"/>
    <w:rsid w:val="003F26BD"/>
    <w:rPr>
      <w:szCs w:val="24"/>
    </w:rPr>
  </w:style>
  <w:style w:type="character" w:customStyle="1" w:styleId="m5113501246024331607m-6864882937387638336gmail-il">
    <w:name w:val="m_5113501246024331607m_-6864882937387638336gmail-il"/>
    <w:basedOn w:val="Bekezdsalapbettpusa"/>
    <w:rsid w:val="0076355A"/>
  </w:style>
  <w:style w:type="paragraph" w:customStyle="1" w:styleId="ColorfulList-Accent11">
    <w:name w:val="Colorful List - Accent 11"/>
    <w:basedOn w:val="Norml"/>
    <w:uiPriority w:val="34"/>
    <w:qFormat/>
    <w:rsid w:val="0076355A"/>
    <w:pPr>
      <w:ind w:left="720"/>
      <w:contextualSpacing/>
    </w:pPr>
  </w:style>
  <w:style w:type="character" w:customStyle="1" w:styleId="apple-converted-space">
    <w:name w:val="apple-converted-space"/>
    <w:basedOn w:val="Bekezdsalapbettpusa"/>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91452">
      <w:bodyDiv w:val="1"/>
      <w:marLeft w:val="0"/>
      <w:marRight w:val="0"/>
      <w:marTop w:val="0"/>
      <w:marBottom w:val="0"/>
      <w:divBdr>
        <w:top w:val="none" w:sz="0" w:space="0" w:color="auto"/>
        <w:left w:val="none" w:sz="0" w:space="0" w:color="auto"/>
        <w:bottom w:val="none" w:sz="0" w:space="0" w:color="auto"/>
        <w:right w:val="none" w:sz="0" w:space="0" w:color="auto"/>
      </w:divBdr>
    </w:div>
    <w:div w:id="334770583">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61528938">
      <w:bodyDiv w:val="1"/>
      <w:marLeft w:val="0"/>
      <w:marRight w:val="0"/>
      <w:marTop w:val="0"/>
      <w:marBottom w:val="0"/>
      <w:divBdr>
        <w:top w:val="none" w:sz="0" w:space="0" w:color="auto"/>
        <w:left w:val="none" w:sz="0" w:space="0" w:color="auto"/>
        <w:bottom w:val="none" w:sz="0" w:space="0" w:color="auto"/>
        <w:right w:val="none" w:sz="0" w:space="0" w:color="auto"/>
      </w:divBdr>
    </w:div>
    <w:div w:id="734160248">
      <w:bodyDiv w:val="1"/>
      <w:marLeft w:val="0"/>
      <w:marRight w:val="0"/>
      <w:marTop w:val="0"/>
      <w:marBottom w:val="0"/>
      <w:divBdr>
        <w:top w:val="none" w:sz="0" w:space="0" w:color="auto"/>
        <w:left w:val="none" w:sz="0" w:space="0" w:color="auto"/>
        <w:bottom w:val="none" w:sz="0" w:space="0" w:color="auto"/>
        <w:right w:val="none" w:sz="0" w:space="0" w:color="auto"/>
      </w:divBdr>
      <w:divsChild>
        <w:div w:id="269288423">
          <w:marLeft w:val="0"/>
          <w:marRight w:val="0"/>
          <w:marTop w:val="0"/>
          <w:marBottom w:val="0"/>
          <w:divBdr>
            <w:top w:val="single" w:sz="2" w:space="0" w:color="D9D9E3"/>
            <w:left w:val="single" w:sz="2" w:space="0" w:color="D9D9E3"/>
            <w:bottom w:val="single" w:sz="2" w:space="0" w:color="D9D9E3"/>
            <w:right w:val="single" w:sz="2" w:space="0" w:color="D9D9E3"/>
          </w:divBdr>
          <w:divsChild>
            <w:div w:id="2095083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272380">
                  <w:marLeft w:val="0"/>
                  <w:marRight w:val="0"/>
                  <w:marTop w:val="0"/>
                  <w:marBottom w:val="0"/>
                  <w:divBdr>
                    <w:top w:val="single" w:sz="2" w:space="0" w:color="D9D9E3"/>
                    <w:left w:val="single" w:sz="2" w:space="0" w:color="D9D9E3"/>
                    <w:bottom w:val="single" w:sz="2" w:space="0" w:color="D9D9E3"/>
                    <w:right w:val="single" w:sz="2" w:space="0" w:color="D9D9E3"/>
                  </w:divBdr>
                  <w:divsChild>
                    <w:div w:id="1049912623">
                      <w:marLeft w:val="0"/>
                      <w:marRight w:val="0"/>
                      <w:marTop w:val="0"/>
                      <w:marBottom w:val="0"/>
                      <w:divBdr>
                        <w:top w:val="single" w:sz="2" w:space="0" w:color="D9D9E3"/>
                        <w:left w:val="single" w:sz="2" w:space="0" w:color="D9D9E3"/>
                        <w:bottom w:val="single" w:sz="2" w:space="0" w:color="D9D9E3"/>
                        <w:right w:val="single" w:sz="2" w:space="0" w:color="D9D9E3"/>
                      </w:divBdr>
                      <w:divsChild>
                        <w:div w:id="926959636">
                          <w:marLeft w:val="0"/>
                          <w:marRight w:val="0"/>
                          <w:marTop w:val="0"/>
                          <w:marBottom w:val="0"/>
                          <w:divBdr>
                            <w:top w:val="single" w:sz="2" w:space="0" w:color="D9D9E3"/>
                            <w:left w:val="single" w:sz="2" w:space="0" w:color="D9D9E3"/>
                            <w:bottom w:val="single" w:sz="2" w:space="0" w:color="D9D9E3"/>
                            <w:right w:val="single" w:sz="2" w:space="0" w:color="D9D9E3"/>
                          </w:divBdr>
                          <w:divsChild>
                            <w:div w:id="997995932">
                              <w:marLeft w:val="0"/>
                              <w:marRight w:val="0"/>
                              <w:marTop w:val="0"/>
                              <w:marBottom w:val="0"/>
                              <w:divBdr>
                                <w:top w:val="single" w:sz="2" w:space="0" w:color="D9D9E3"/>
                                <w:left w:val="single" w:sz="2" w:space="0" w:color="D9D9E3"/>
                                <w:bottom w:val="single" w:sz="2" w:space="0" w:color="D9D9E3"/>
                                <w:right w:val="single" w:sz="2" w:space="0" w:color="D9D9E3"/>
                              </w:divBdr>
                              <w:divsChild>
                                <w:div w:id="1724672039">
                                  <w:marLeft w:val="0"/>
                                  <w:marRight w:val="0"/>
                                  <w:marTop w:val="0"/>
                                  <w:marBottom w:val="0"/>
                                  <w:divBdr>
                                    <w:top w:val="single" w:sz="2" w:space="0" w:color="D9D9E3"/>
                                    <w:left w:val="single" w:sz="2" w:space="0" w:color="D9D9E3"/>
                                    <w:bottom w:val="single" w:sz="2" w:space="0" w:color="D9D9E3"/>
                                    <w:right w:val="single" w:sz="2" w:space="0" w:color="D9D9E3"/>
                                  </w:divBdr>
                                  <w:divsChild>
                                    <w:div w:id="785350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6972426">
      <w:bodyDiv w:val="1"/>
      <w:marLeft w:val="0"/>
      <w:marRight w:val="0"/>
      <w:marTop w:val="0"/>
      <w:marBottom w:val="0"/>
      <w:divBdr>
        <w:top w:val="none" w:sz="0" w:space="0" w:color="auto"/>
        <w:left w:val="none" w:sz="0" w:space="0" w:color="auto"/>
        <w:bottom w:val="none" w:sz="0" w:space="0" w:color="auto"/>
        <w:right w:val="none" w:sz="0" w:space="0" w:color="auto"/>
      </w:divBdr>
    </w:div>
    <w:div w:id="843084113">
      <w:bodyDiv w:val="1"/>
      <w:marLeft w:val="0"/>
      <w:marRight w:val="0"/>
      <w:marTop w:val="0"/>
      <w:marBottom w:val="0"/>
      <w:divBdr>
        <w:top w:val="none" w:sz="0" w:space="0" w:color="auto"/>
        <w:left w:val="none" w:sz="0" w:space="0" w:color="auto"/>
        <w:bottom w:val="none" w:sz="0" w:space="0" w:color="auto"/>
        <w:right w:val="none" w:sz="0" w:space="0" w:color="auto"/>
      </w:divBdr>
    </w:div>
    <w:div w:id="1236823145">
      <w:bodyDiv w:val="1"/>
      <w:marLeft w:val="0"/>
      <w:marRight w:val="0"/>
      <w:marTop w:val="0"/>
      <w:marBottom w:val="0"/>
      <w:divBdr>
        <w:top w:val="none" w:sz="0" w:space="0" w:color="auto"/>
        <w:left w:val="none" w:sz="0" w:space="0" w:color="auto"/>
        <w:bottom w:val="none" w:sz="0" w:space="0" w:color="auto"/>
        <w:right w:val="none" w:sz="0" w:space="0" w:color="auto"/>
      </w:divBdr>
    </w:div>
    <w:div w:id="1437485182">
      <w:bodyDiv w:val="1"/>
      <w:marLeft w:val="0"/>
      <w:marRight w:val="0"/>
      <w:marTop w:val="0"/>
      <w:marBottom w:val="0"/>
      <w:divBdr>
        <w:top w:val="none" w:sz="0" w:space="0" w:color="auto"/>
        <w:left w:val="none" w:sz="0" w:space="0" w:color="auto"/>
        <w:bottom w:val="none" w:sz="0" w:space="0" w:color="auto"/>
        <w:right w:val="none" w:sz="0" w:space="0" w:color="auto"/>
      </w:divBdr>
      <w:divsChild>
        <w:div w:id="1399211793">
          <w:marLeft w:val="0"/>
          <w:marRight w:val="0"/>
          <w:marTop w:val="0"/>
          <w:marBottom w:val="0"/>
          <w:divBdr>
            <w:top w:val="single" w:sz="2" w:space="0" w:color="D9D9E3"/>
            <w:left w:val="single" w:sz="2" w:space="0" w:color="D9D9E3"/>
            <w:bottom w:val="single" w:sz="2" w:space="0" w:color="D9D9E3"/>
            <w:right w:val="single" w:sz="2" w:space="0" w:color="D9D9E3"/>
          </w:divBdr>
          <w:divsChild>
            <w:div w:id="1226332141">
              <w:marLeft w:val="0"/>
              <w:marRight w:val="0"/>
              <w:marTop w:val="0"/>
              <w:marBottom w:val="0"/>
              <w:divBdr>
                <w:top w:val="single" w:sz="2" w:space="0" w:color="D9D9E3"/>
                <w:left w:val="single" w:sz="2" w:space="0" w:color="D9D9E3"/>
                <w:bottom w:val="single" w:sz="2" w:space="0" w:color="D9D9E3"/>
                <w:right w:val="single" w:sz="2" w:space="0" w:color="D9D9E3"/>
              </w:divBdr>
              <w:divsChild>
                <w:div w:id="1996492209">
                  <w:marLeft w:val="0"/>
                  <w:marRight w:val="0"/>
                  <w:marTop w:val="0"/>
                  <w:marBottom w:val="0"/>
                  <w:divBdr>
                    <w:top w:val="single" w:sz="2" w:space="0" w:color="D9D9E3"/>
                    <w:left w:val="single" w:sz="2" w:space="0" w:color="D9D9E3"/>
                    <w:bottom w:val="single" w:sz="2" w:space="0" w:color="D9D9E3"/>
                    <w:right w:val="single" w:sz="2" w:space="0" w:color="D9D9E3"/>
                  </w:divBdr>
                  <w:divsChild>
                    <w:div w:id="624703431">
                      <w:marLeft w:val="0"/>
                      <w:marRight w:val="0"/>
                      <w:marTop w:val="0"/>
                      <w:marBottom w:val="0"/>
                      <w:divBdr>
                        <w:top w:val="single" w:sz="2" w:space="0" w:color="D9D9E3"/>
                        <w:left w:val="single" w:sz="2" w:space="0" w:color="D9D9E3"/>
                        <w:bottom w:val="single" w:sz="2" w:space="0" w:color="D9D9E3"/>
                        <w:right w:val="single" w:sz="2" w:space="0" w:color="D9D9E3"/>
                      </w:divBdr>
                      <w:divsChild>
                        <w:div w:id="1580745490">
                          <w:marLeft w:val="0"/>
                          <w:marRight w:val="0"/>
                          <w:marTop w:val="0"/>
                          <w:marBottom w:val="0"/>
                          <w:divBdr>
                            <w:top w:val="single" w:sz="2" w:space="0" w:color="D9D9E3"/>
                            <w:left w:val="single" w:sz="2" w:space="0" w:color="D9D9E3"/>
                            <w:bottom w:val="single" w:sz="2" w:space="0" w:color="D9D9E3"/>
                            <w:right w:val="single" w:sz="2" w:space="0" w:color="D9D9E3"/>
                          </w:divBdr>
                          <w:divsChild>
                            <w:div w:id="942422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82232">
                                  <w:marLeft w:val="0"/>
                                  <w:marRight w:val="0"/>
                                  <w:marTop w:val="0"/>
                                  <w:marBottom w:val="0"/>
                                  <w:divBdr>
                                    <w:top w:val="single" w:sz="2" w:space="0" w:color="D9D9E3"/>
                                    <w:left w:val="single" w:sz="2" w:space="0" w:color="D9D9E3"/>
                                    <w:bottom w:val="single" w:sz="2" w:space="0" w:color="D9D9E3"/>
                                    <w:right w:val="single" w:sz="2" w:space="0" w:color="D9D9E3"/>
                                  </w:divBdr>
                                  <w:divsChild>
                                    <w:div w:id="1626110771">
                                      <w:marLeft w:val="0"/>
                                      <w:marRight w:val="0"/>
                                      <w:marTop w:val="0"/>
                                      <w:marBottom w:val="0"/>
                                      <w:divBdr>
                                        <w:top w:val="single" w:sz="2" w:space="0" w:color="D9D9E3"/>
                                        <w:left w:val="single" w:sz="2" w:space="0" w:color="D9D9E3"/>
                                        <w:bottom w:val="single" w:sz="2" w:space="0" w:color="D9D9E3"/>
                                        <w:right w:val="single" w:sz="2" w:space="0" w:color="D9D9E3"/>
                                      </w:divBdr>
                                      <w:divsChild>
                                        <w:div w:id="1057514125">
                                          <w:marLeft w:val="0"/>
                                          <w:marRight w:val="0"/>
                                          <w:marTop w:val="0"/>
                                          <w:marBottom w:val="0"/>
                                          <w:divBdr>
                                            <w:top w:val="single" w:sz="2" w:space="0" w:color="D9D9E3"/>
                                            <w:left w:val="single" w:sz="2" w:space="0" w:color="D9D9E3"/>
                                            <w:bottom w:val="single" w:sz="2" w:space="0" w:color="D9D9E3"/>
                                            <w:right w:val="single" w:sz="2" w:space="0" w:color="D9D9E3"/>
                                          </w:divBdr>
                                          <w:divsChild>
                                            <w:div w:id="1789886071">
                                              <w:marLeft w:val="0"/>
                                              <w:marRight w:val="0"/>
                                              <w:marTop w:val="0"/>
                                              <w:marBottom w:val="0"/>
                                              <w:divBdr>
                                                <w:top w:val="single" w:sz="2" w:space="0" w:color="D9D9E3"/>
                                                <w:left w:val="single" w:sz="2" w:space="0" w:color="D9D9E3"/>
                                                <w:bottom w:val="single" w:sz="2" w:space="0" w:color="D9D9E3"/>
                                                <w:right w:val="single" w:sz="2" w:space="0" w:color="D9D9E3"/>
                                              </w:divBdr>
                                              <w:divsChild>
                                                <w:div w:id="1710179806">
                                                  <w:marLeft w:val="0"/>
                                                  <w:marRight w:val="0"/>
                                                  <w:marTop w:val="0"/>
                                                  <w:marBottom w:val="0"/>
                                                  <w:divBdr>
                                                    <w:top w:val="single" w:sz="2" w:space="0" w:color="D9D9E3"/>
                                                    <w:left w:val="single" w:sz="2" w:space="0" w:color="D9D9E3"/>
                                                    <w:bottom w:val="single" w:sz="2" w:space="0" w:color="D9D9E3"/>
                                                    <w:right w:val="single" w:sz="2" w:space="0" w:color="D9D9E3"/>
                                                  </w:divBdr>
                                                  <w:divsChild>
                                                    <w:div w:id="1141918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7703942">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484B7A-E6ED-4D55-89D4-81098D7671DC}">
  <we:reference id="wa104381909" version="3.12.1.0" store="en-US" storeType="OMEX"/>
  <we:alternateReferences>
    <we:reference id="wa104381909" version="3.12.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8E93D-E0F6-4249-A048-60E15CB2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TotalTime>
  <Pages>4</Pages>
  <Words>1487</Words>
  <Characters>10266</Characters>
  <Application>Microsoft Office Word</Application>
  <DocSecurity>0</DocSecurity>
  <Lines>85</Lines>
  <Paragraphs>23</Paragraphs>
  <ScaleCrop>false</ScaleCrop>
  <HeadingPairs>
    <vt:vector size="2" baseType="variant">
      <vt:variant>
        <vt:lpstr>Cím</vt:lpstr>
      </vt:variant>
      <vt:variant>
        <vt:i4>1</vt:i4>
      </vt:variant>
    </vt:vector>
  </HeadingPairs>
  <TitlesOfParts>
    <vt:vector size="1" baseType="lpstr">
      <vt:lpstr></vt:lpstr>
    </vt:vector>
  </TitlesOfParts>
  <Company>IEEE</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Bálint Varga</cp:lastModifiedBy>
  <cp:revision>2</cp:revision>
  <cp:lastPrinted>2012-08-02T18:53:00Z</cp:lastPrinted>
  <dcterms:created xsi:type="dcterms:W3CDTF">2023-12-12T19:07:00Z</dcterms:created>
  <dcterms:modified xsi:type="dcterms:W3CDTF">2023-12-12T19:07:00Z</dcterms:modified>
</cp:coreProperties>
</file>